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01" w:rsidRPr="00287204" w:rsidRDefault="003D25CB" w:rsidP="003D25CB">
      <w:pPr>
        <w:pStyle w:val="Title"/>
        <w:rPr>
          <w:noProof/>
          <w:rtl/>
        </w:rPr>
      </w:pPr>
      <w:r w:rsidRPr="00287204">
        <w:rPr>
          <w:rFonts w:hint="cs"/>
          <w:noProof/>
          <w:rtl/>
        </w:rPr>
        <w:t xml:space="preserve">מפרט דרישות תוכנה </w:t>
      </w:r>
      <w:r w:rsidR="003C1601" w:rsidRPr="00287204">
        <w:rPr>
          <w:rFonts w:hint="cs"/>
          <w:noProof/>
          <w:rtl/>
        </w:rPr>
        <w:t xml:space="preserve"> - </w:t>
      </w:r>
      <w:r w:rsidRPr="00287204">
        <w:rPr>
          <w:rFonts w:hint="cs"/>
          <w:noProof/>
        </w:rPr>
        <w:t>SRS</w:t>
      </w:r>
    </w:p>
    <w:p w:rsidR="00577A0E" w:rsidRPr="00287204" w:rsidRDefault="003C1601" w:rsidP="00CD0E1A">
      <w:pPr>
        <w:pStyle w:val="Heading1"/>
        <w:rPr>
          <w:noProof/>
          <w:rtl/>
        </w:rPr>
      </w:pPr>
      <w:bookmarkStart w:id="0" w:name="_Toc244791904"/>
      <w:bookmarkStart w:id="1" w:name="_Toc275493950"/>
      <w:r w:rsidRPr="00287204"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2"/>
        <w:gridCol w:w="6434"/>
      </w:tblGrid>
      <w:tr w:rsidR="00577A0E" w:rsidRPr="00287204" w:rsidTr="003C1601">
        <w:tc>
          <w:tcPr>
            <w:tcW w:w="1893" w:type="dxa"/>
          </w:tcPr>
          <w:p w:rsidR="00577A0E" w:rsidRPr="00287204" w:rsidRDefault="00577A0E" w:rsidP="00577A0E">
            <w:pPr>
              <w:rPr>
                <w:noProof/>
                <w:rtl/>
              </w:rPr>
            </w:pPr>
            <w:r w:rsidRPr="00287204">
              <w:rPr>
                <w:rFonts w:hint="cs"/>
                <w:noProof/>
                <w:rtl/>
              </w:rPr>
              <w:t>שם הפרויקט</w:t>
            </w:r>
            <w:r w:rsidR="003C1601" w:rsidRPr="00287204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287204" w:rsidRDefault="00066B9B" w:rsidP="00ED54C8">
            <w:pPr>
              <w:pStyle w:val="a"/>
            </w:pPr>
            <w:r w:rsidRPr="00287204">
              <w:t>Diff</w:t>
            </w:r>
            <w:r w:rsidRPr="00287204">
              <w:rPr>
                <w:rFonts w:hint="cs"/>
                <w:rtl/>
              </w:rPr>
              <w:t>-</w:t>
            </w:r>
            <w:r w:rsidRPr="00287204">
              <w:t>sign</w:t>
            </w:r>
          </w:p>
        </w:tc>
      </w:tr>
      <w:tr w:rsidR="00577A0E" w:rsidRPr="00287204" w:rsidTr="003C1601">
        <w:tc>
          <w:tcPr>
            <w:tcW w:w="1893" w:type="dxa"/>
          </w:tcPr>
          <w:p w:rsidR="00577A0E" w:rsidRPr="00287204" w:rsidRDefault="00CD0E1A" w:rsidP="00577A0E">
            <w:pPr>
              <w:rPr>
                <w:noProof/>
                <w:rtl/>
              </w:rPr>
            </w:pPr>
            <w:r w:rsidRPr="00287204"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287204" w:rsidRDefault="00066B9B" w:rsidP="00ED54C8">
            <w:pPr>
              <w:pStyle w:val="a"/>
              <w:rPr>
                <w:rtl/>
              </w:rPr>
            </w:pPr>
            <w:r w:rsidRPr="00287204">
              <w:rPr>
                <w:rFonts w:hint="cs"/>
                <w:rtl/>
              </w:rPr>
              <w:t xml:space="preserve">נבו </w:t>
            </w:r>
            <w:r w:rsidR="00294C9C">
              <w:rPr>
                <w:rFonts w:hint="cs"/>
                <w:rtl/>
              </w:rPr>
              <w:t>סייג, איתי רוסו , רפאל מזוז, אדוארד</w:t>
            </w:r>
            <w:bookmarkStart w:id="2" w:name="_GoBack"/>
            <w:bookmarkEnd w:id="2"/>
            <w:r w:rsidRPr="00287204">
              <w:rPr>
                <w:rFonts w:hint="cs"/>
                <w:rtl/>
              </w:rPr>
              <w:t xml:space="preserve"> אמויב, אוריה שושני</w:t>
            </w:r>
          </w:p>
        </w:tc>
      </w:tr>
      <w:tr w:rsidR="00577A0E" w:rsidRPr="00287204" w:rsidTr="003C1601">
        <w:tc>
          <w:tcPr>
            <w:tcW w:w="1893" w:type="dxa"/>
          </w:tcPr>
          <w:p w:rsidR="00577A0E" w:rsidRPr="00287204" w:rsidRDefault="003C1601" w:rsidP="00577A0E">
            <w:pPr>
              <w:rPr>
                <w:noProof/>
                <w:rtl/>
              </w:rPr>
            </w:pPr>
            <w:r w:rsidRPr="00287204"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287204" w:rsidRDefault="00577A0E" w:rsidP="003C1601">
            <w:pPr>
              <w:pStyle w:val="a"/>
              <w:rPr>
                <w:rtl/>
              </w:rPr>
            </w:pPr>
          </w:p>
        </w:tc>
      </w:tr>
      <w:tr w:rsidR="00577A0E" w:rsidRPr="00287204" w:rsidTr="003C1601">
        <w:tc>
          <w:tcPr>
            <w:tcW w:w="1893" w:type="dxa"/>
          </w:tcPr>
          <w:p w:rsidR="00577A0E" w:rsidRPr="00287204" w:rsidRDefault="003C1601" w:rsidP="00577A0E">
            <w:pPr>
              <w:rPr>
                <w:noProof/>
                <w:rtl/>
              </w:rPr>
            </w:pPr>
            <w:r w:rsidRPr="00287204"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287204" w:rsidRDefault="003C1601" w:rsidP="00287204">
            <w:pPr>
              <w:rPr>
                <w:noProof/>
                <w:rtl/>
              </w:rPr>
            </w:pPr>
            <w:r w:rsidRPr="00287204">
              <w:rPr>
                <w:rStyle w:val="Char"/>
                <w:rFonts w:hint="cs"/>
                <w:rtl/>
              </w:rPr>
              <w:t>הצעת פרויקט</w:t>
            </w:r>
            <w:r w:rsidRPr="00287204">
              <w:rPr>
                <w:rFonts w:hint="cs"/>
                <w:noProof/>
                <w:rtl/>
              </w:rPr>
              <w:t xml:space="preserve">, </w:t>
            </w:r>
            <w:r w:rsidR="009B6F70" w:rsidRPr="00287204">
              <w:rPr>
                <w:rStyle w:val="Char"/>
                <w:rFonts w:hint="cs"/>
                <w:rtl/>
              </w:rPr>
              <w:t>תוכנית פיתוח</w:t>
            </w:r>
            <w:r w:rsidR="009B6F70" w:rsidRPr="00287204">
              <w:rPr>
                <w:rFonts w:hint="cs"/>
                <w:noProof/>
                <w:rtl/>
              </w:rPr>
              <w:t xml:space="preserve"> ,</w:t>
            </w:r>
            <w:r w:rsidR="00FF5036" w:rsidRPr="00287204">
              <w:rPr>
                <w:rFonts w:hint="cs"/>
                <w:noProof/>
                <w:rtl/>
              </w:rPr>
              <w:t>דרישות</w:t>
            </w:r>
            <w:r w:rsidR="00287204" w:rsidRPr="00287204">
              <w:rPr>
                <w:rFonts w:hint="cs"/>
                <w:noProof/>
                <w:rtl/>
              </w:rPr>
              <w:t xml:space="preserve">, </w:t>
            </w:r>
            <w:r w:rsidR="007D5D8D" w:rsidRPr="00287204">
              <w:rPr>
                <w:rFonts w:hint="cs"/>
                <w:noProof/>
                <w:rtl/>
              </w:rPr>
              <w:t>קישורים נוספים</w:t>
            </w:r>
          </w:p>
        </w:tc>
      </w:tr>
      <w:tr w:rsidR="00066B9B" w:rsidRPr="00287204" w:rsidTr="003C1601">
        <w:tc>
          <w:tcPr>
            <w:tcW w:w="1893" w:type="dxa"/>
          </w:tcPr>
          <w:p w:rsidR="00066B9B" w:rsidRPr="00287204" w:rsidRDefault="00066B9B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066B9B" w:rsidRPr="00287204" w:rsidRDefault="00066B9B" w:rsidP="009B6F70">
            <w:pPr>
              <w:rPr>
                <w:rStyle w:val="Char"/>
                <w:rtl/>
              </w:rPr>
            </w:pPr>
          </w:p>
        </w:tc>
      </w:tr>
      <w:tr w:rsidR="00577A0E" w:rsidRPr="00287204" w:rsidTr="003C1601">
        <w:tc>
          <w:tcPr>
            <w:tcW w:w="1893" w:type="dxa"/>
          </w:tcPr>
          <w:p w:rsidR="00577A0E" w:rsidRPr="00287204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Pr="00287204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Pr="00287204" w:rsidRDefault="00003823" w:rsidP="00287204">
      <w:pPr>
        <w:rPr>
          <w:rtl/>
        </w:rPr>
      </w:pPr>
      <w:r w:rsidRPr="00287204">
        <w:rPr>
          <w:noProof/>
          <w:rtl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287204" w:rsidRDefault="00ED58AB" w:rsidP="00CC494F">
          <w:pPr>
            <w:pStyle w:val="TOCHeading"/>
            <w:bidi/>
            <w:rPr>
              <w:rFonts w:eastAsiaTheme="minorEastAsia"/>
              <w:noProof/>
            </w:rPr>
          </w:pPr>
          <w:r w:rsidRPr="00287204">
            <w:rPr>
              <w:rFonts w:hint="cs"/>
              <w:rtl/>
              <w:lang w:bidi="he-IL"/>
            </w:rPr>
            <w:t>תוכן העניינים</w:t>
          </w:r>
          <w:r w:rsidR="001C09C5" w:rsidRPr="00287204">
            <w:fldChar w:fldCharType="begin"/>
          </w:r>
          <w:r w:rsidRPr="00287204">
            <w:instrText xml:space="preserve"> TOC \o "1-3" \h \z \u </w:instrText>
          </w:r>
          <w:r w:rsidR="001C09C5" w:rsidRPr="00287204">
            <w:fldChar w:fldCharType="separate"/>
          </w:r>
        </w:p>
        <w:p w:rsidR="00CC494F" w:rsidRPr="00287204" w:rsidRDefault="00AC064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287204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Toc275493950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4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287204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Toc275493951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4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287204">
              <w:rPr>
                <w:rStyle w:val="Hyperlink"/>
                <w:noProof/>
                <w:rtl/>
              </w:rPr>
              <w:t>1.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Toc275493952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287204">
              <w:rPr>
                <w:rStyle w:val="Hyperlink"/>
                <w:noProof/>
                <w:rtl/>
              </w:rPr>
              <w:t>1.1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Toc275493953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287204">
              <w:rPr>
                <w:rStyle w:val="Hyperlink"/>
                <w:noProof/>
                <w:rtl/>
              </w:rPr>
              <w:t>1.2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Toc275493954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287204">
              <w:rPr>
                <w:rStyle w:val="Hyperlink"/>
                <w:noProof/>
                <w:rtl/>
              </w:rPr>
              <w:t>1.3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Toc275493955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287204">
              <w:rPr>
                <w:rStyle w:val="Hyperlink"/>
                <w:noProof/>
                <w:rtl/>
              </w:rPr>
              <w:t>1.4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Toc275493956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287204">
              <w:rPr>
                <w:rStyle w:val="Hyperlink"/>
                <w:noProof/>
                <w:rtl/>
              </w:rPr>
              <w:t>2.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287204">
              <w:rPr>
                <w:rStyle w:val="Hyperlink"/>
                <w:noProof/>
                <w:rtl/>
              </w:rPr>
              <w:t xml:space="preserve"> – </w:t>
            </w:r>
            <w:r w:rsidR="00CC494F" w:rsidRPr="00287204">
              <w:rPr>
                <w:rStyle w:val="Hyperlink"/>
                <w:noProof/>
              </w:rPr>
              <w:t>Use Cases</w:t>
            </w:r>
            <w:r w:rsidR="00C5456E" w:rsidRPr="00287204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C5456E" w:rsidRPr="00287204">
              <w:rPr>
                <w:rStyle w:val="Hyperlink"/>
                <w:noProof/>
                <w:rtl/>
              </w:rPr>
              <w:t>–</w:t>
            </w:r>
            <w:r w:rsidR="00C5456E" w:rsidRPr="00287204">
              <w:rPr>
                <w:rStyle w:val="Hyperlink"/>
                <w:rFonts w:hint="cs"/>
                <w:noProof/>
                <w:rtl/>
              </w:rPr>
              <w:t xml:space="preserve"> עשינו רק חצי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Toc275493957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287204">
              <w:rPr>
                <w:rStyle w:val="Hyperlink"/>
                <w:noProof/>
              </w:rPr>
              <w:t>3.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287204">
              <w:rPr>
                <w:rStyle w:val="Hyperlink"/>
                <w:noProof/>
                <w:rtl/>
              </w:rPr>
              <w:t xml:space="preserve"> – </w:t>
            </w:r>
            <w:r w:rsidR="00CC494F" w:rsidRPr="00287204">
              <w:rPr>
                <w:rStyle w:val="Hyperlink"/>
                <w:noProof/>
              </w:rPr>
              <w:t>UserStories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Toc275493958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7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287204">
              <w:rPr>
                <w:rStyle w:val="Hyperlink"/>
                <w:noProof/>
                <w:rtl/>
              </w:rPr>
              <w:t>4.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Toc275493959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7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287204">
              <w:rPr>
                <w:rStyle w:val="Hyperlink"/>
                <w:noProof/>
                <w:rtl/>
              </w:rPr>
              <w:t>4.1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Toc275493963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8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287204">
              <w:rPr>
                <w:rStyle w:val="Hyperlink"/>
                <w:noProof/>
                <w:rtl/>
              </w:rPr>
              <w:t>4.2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Toc275493964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8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287204">
              <w:rPr>
                <w:rStyle w:val="Hyperlink"/>
                <w:noProof/>
                <w:rtl/>
              </w:rPr>
              <w:t>4.3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Toc275493965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8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AC064B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287204">
              <w:rPr>
                <w:rStyle w:val="Hyperlink"/>
                <w:noProof/>
                <w:rtl/>
              </w:rPr>
              <w:t>4.4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287204">
              <w:rPr>
                <w:rStyle w:val="Hyperlink"/>
                <w:noProof/>
                <w:rtl/>
              </w:rPr>
              <w:t xml:space="preserve"> –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Toc275493966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8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ED58AB" w:rsidRPr="00287204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 w:rsidRPr="00287204">
            <w:fldChar w:fldCharType="end"/>
          </w:r>
        </w:p>
      </w:sdtContent>
    </w:sdt>
    <w:p w:rsidR="00287204" w:rsidRDefault="00287204" w:rsidP="00CD0E1A">
      <w:pPr>
        <w:pStyle w:val="Heading1"/>
        <w:rPr>
          <w:noProof/>
          <w:rtl/>
        </w:rPr>
      </w:pPr>
      <w:bookmarkStart w:id="3" w:name="_Toc244791905"/>
      <w:bookmarkStart w:id="4" w:name="_Toc275493951"/>
    </w:p>
    <w:p w:rsidR="007D5D8D" w:rsidRPr="00287204" w:rsidRDefault="007D5D8D" w:rsidP="00CD0E1A">
      <w:pPr>
        <w:pStyle w:val="Heading1"/>
        <w:rPr>
          <w:noProof/>
          <w:rtl/>
        </w:rPr>
      </w:pPr>
      <w:r w:rsidRPr="00287204">
        <w:rPr>
          <w:rFonts w:hint="cs"/>
          <w:noProof/>
          <w:rtl/>
        </w:rPr>
        <w:t>הסטורית שינויים</w:t>
      </w:r>
      <w:bookmarkEnd w:id="3"/>
      <w:bookmarkEnd w:id="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71"/>
        <w:gridCol w:w="3933"/>
        <w:gridCol w:w="2066"/>
      </w:tblGrid>
      <w:tr w:rsidR="007D5D8D" w:rsidRPr="00287204" w:rsidTr="007D5D8D">
        <w:tc>
          <w:tcPr>
            <w:tcW w:w="1043" w:type="dxa"/>
          </w:tcPr>
          <w:p w:rsidR="007D5D8D" w:rsidRPr="00287204" w:rsidRDefault="007D5D8D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Pr="00287204" w:rsidRDefault="007D5D8D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Pr="00287204" w:rsidRDefault="008B5C71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תיאור</w:t>
            </w:r>
            <w:r w:rsidR="007D5D8D" w:rsidRPr="00287204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Pr="00287204" w:rsidRDefault="007D5D8D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מקור השינוי</w:t>
            </w:r>
          </w:p>
        </w:tc>
      </w:tr>
      <w:tr w:rsidR="007D5D8D" w:rsidRPr="00287204" w:rsidTr="007D5D8D">
        <w:tc>
          <w:tcPr>
            <w:tcW w:w="1043" w:type="dxa"/>
          </w:tcPr>
          <w:p w:rsidR="007D5D8D" w:rsidRPr="00287204" w:rsidRDefault="00ED54C8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7D5D8D" w:rsidRPr="00287204" w:rsidRDefault="00ED54C8" w:rsidP="00287204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‏</w:t>
            </w:r>
            <w:r w:rsidR="00287204">
              <w:rPr>
                <w:rFonts w:hint="cs"/>
                <w:rtl/>
              </w:rPr>
              <w:t>20/3/2016</w:t>
            </w:r>
          </w:p>
        </w:tc>
        <w:tc>
          <w:tcPr>
            <w:tcW w:w="4073" w:type="dxa"/>
          </w:tcPr>
          <w:p w:rsidR="007D5D8D" w:rsidRPr="00287204" w:rsidRDefault="00ED54C8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Pr="00287204" w:rsidRDefault="00ED54C8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לא ישים</w:t>
            </w:r>
          </w:p>
        </w:tc>
      </w:tr>
      <w:tr w:rsidR="00ED54C8" w:rsidRPr="00287204" w:rsidTr="007D5D8D">
        <w:tc>
          <w:tcPr>
            <w:tcW w:w="1043" w:type="dxa"/>
          </w:tcPr>
          <w:p w:rsidR="00ED54C8" w:rsidRPr="00287204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Pr="00287204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Pr="00287204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Pr="00287204" w:rsidRDefault="00ED54C8" w:rsidP="007D5D8D">
            <w:pPr>
              <w:rPr>
                <w:rtl/>
              </w:rPr>
            </w:pPr>
          </w:p>
        </w:tc>
      </w:tr>
    </w:tbl>
    <w:p w:rsidR="007D5D8D" w:rsidRPr="00287204" w:rsidRDefault="00CD0E1A" w:rsidP="00DA6B0D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5" w:name="_Toc275493952"/>
      <w:r w:rsidRPr="00287204">
        <w:rPr>
          <w:rFonts w:hint="cs"/>
          <w:noProof/>
          <w:rtl/>
        </w:rPr>
        <w:lastRenderedPageBreak/>
        <w:t>הקדמה</w:t>
      </w:r>
      <w:bookmarkEnd w:id="5"/>
    </w:p>
    <w:p w:rsidR="00CD0E1A" w:rsidRPr="00287204" w:rsidRDefault="00CD0E1A" w:rsidP="00C5456E">
      <w:pPr>
        <w:pStyle w:val="Heading2"/>
        <w:rPr>
          <w:rtl/>
        </w:rPr>
      </w:pPr>
      <w:bookmarkStart w:id="6" w:name="_Toc275493953"/>
      <w:r w:rsidRPr="00287204">
        <w:rPr>
          <w:rFonts w:hint="cs"/>
          <w:rtl/>
        </w:rPr>
        <w:t>מטר</w:t>
      </w:r>
      <w:bookmarkEnd w:id="6"/>
      <w:r w:rsidR="00C5456E" w:rsidRPr="00287204">
        <w:rPr>
          <w:rFonts w:hint="cs"/>
          <w:rtl/>
        </w:rPr>
        <w:t>ה</w:t>
      </w:r>
    </w:p>
    <w:p w:rsidR="00592037" w:rsidRPr="00287204" w:rsidRDefault="00592037" w:rsidP="00CD0E1A">
      <w:pPr>
        <w:pStyle w:val="a"/>
        <w:rPr>
          <w:rtl/>
        </w:rPr>
      </w:pPr>
    </w:p>
    <w:p w:rsidR="00592037" w:rsidRPr="00287204" w:rsidRDefault="00592037" w:rsidP="00592037">
      <w:pPr>
        <w:rPr>
          <w:rtl/>
        </w:rPr>
      </w:pPr>
      <w:r w:rsidRPr="00287204">
        <w:t>Diff-sign</w:t>
      </w:r>
      <w:r w:rsidRPr="00287204">
        <w:rPr>
          <w:rFonts w:hint="cs"/>
          <w:rtl/>
        </w:rPr>
        <w:t>- הינו מוצר המספק למשתמש הקצה שירות שבאמצעותו יוכלו ללמוד את שפת הסימנים, המוצר הינו משחק המתפצל לשני מצבים:</w:t>
      </w:r>
    </w:p>
    <w:p w:rsidR="00592037" w:rsidRPr="00287204" w:rsidRDefault="00592037" w:rsidP="00592037">
      <w:pPr>
        <w:pStyle w:val="ListParagraph"/>
        <w:numPr>
          <w:ilvl w:val="0"/>
          <w:numId w:val="25"/>
        </w:numPr>
      </w:pPr>
      <w:r w:rsidRPr="00287204">
        <w:rPr>
          <w:rFonts w:hint="cs"/>
          <w:rtl/>
        </w:rPr>
        <w:t xml:space="preserve">מצב למידה </w:t>
      </w:r>
      <w:r w:rsidRPr="00287204">
        <w:rPr>
          <w:rtl/>
        </w:rPr>
        <w:t>–</w:t>
      </w:r>
      <w:r w:rsidRPr="00287204">
        <w:rPr>
          <w:rFonts w:hint="cs"/>
          <w:rtl/>
        </w:rPr>
        <w:t xml:space="preserve"> מאגר סרטונים המלמד את שפת הסימנים.</w:t>
      </w:r>
    </w:p>
    <w:p w:rsidR="00592037" w:rsidRPr="00287204" w:rsidRDefault="00592037" w:rsidP="00592037">
      <w:pPr>
        <w:pStyle w:val="ListParagraph"/>
        <w:numPr>
          <w:ilvl w:val="0"/>
          <w:numId w:val="25"/>
        </w:numPr>
        <w:rPr>
          <w:rtl/>
        </w:rPr>
      </w:pPr>
      <w:r w:rsidRPr="00287204">
        <w:rPr>
          <w:rFonts w:hint="cs"/>
          <w:rtl/>
        </w:rPr>
        <w:t xml:space="preserve">מצב משחק </w:t>
      </w:r>
      <w:r w:rsidRPr="00287204">
        <w:rPr>
          <w:rtl/>
        </w:rPr>
        <w:t>–</w:t>
      </w:r>
      <w:r w:rsidRPr="00287204">
        <w:rPr>
          <w:rFonts w:hint="cs"/>
          <w:rtl/>
        </w:rPr>
        <w:t xml:space="preserve"> משחק </w:t>
      </w:r>
      <w:r w:rsidR="00F746BB" w:rsidRPr="00287204">
        <w:rPr>
          <w:rFonts w:hint="cs"/>
          <w:rtl/>
        </w:rPr>
        <w:t>טריוויה.</w:t>
      </w:r>
      <w:r w:rsidRPr="00287204">
        <w:rPr>
          <w:rFonts w:hint="cs"/>
          <w:rtl/>
        </w:rPr>
        <w:t xml:space="preserve">    </w:t>
      </w:r>
    </w:p>
    <w:p w:rsidR="00592037" w:rsidRPr="00287204" w:rsidRDefault="00F746BB" w:rsidP="00592037">
      <w:pPr>
        <w:rPr>
          <w:rtl/>
        </w:rPr>
      </w:pPr>
      <w:r w:rsidRPr="00287204">
        <w:rPr>
          <w:rFonts w:hint="cs"/>
          <w:rtl/>
        </w:rPr>
        <w:t>המוצר יהיה זמין כאפליקציית רשת עבור מחשבים ותוגש כשירות שרת-לקוח.</w:t>
      </w:r>
    </w:p>
    <w:p w:rsidR="00F746BB" w:rsidRPr="00287204" w:rsidRDefault="00F746BB" w:rsidP="00F746BB">
      <w:pPr>
        <w:rPr>
          <w:rtl/>
        </w:rPr>
      </w:pPr>
      <w:r w:rsidRPr="00287204">
        <w:rPr>
          <w:rFonts w:hint="cs"/>
          <w:rtl/>
        </w:rPr>
        <w:t>המוצר בא לעזור בקושי בלמידת שפה חדשה, לגשר בין אנשים בעלי מוגבליות לבין אנשים ללא מוגבלוית וגמישות התקשורת בניהם. המוצר יאפשר לימוד באופן עצמאי לאנשים שלא מעוניינים ללמוד בקבוצה.</w:t>
      </w:r>
    </w:p>
    <w:p w:rsidR="00F746BB" w:rsidRPr="00287204" w:rsidRDefault="00F746BB" w:rsidP="00F746BB">
      <w:pPr>
        <w:rPr>
          <w:rtl/>
        </w:rPr>
      </w:pPr>
      <w:r w:rsidRPr="00287204">
        <w:rPr>
          <w:rFonts w:hint="cs"/>
          <w:rtl/>
        </w:rPr>
        <w:t>המשחק שובר את שיטת הלימוד המסורתית לתלמיד, לא דורש הורדת המשחק למחשב האישי וניתן לשחק מכל מקום.</w:t>
      </w:r>
    </w:p>
    <w:p w:rsidR="00F746BB" w:rsidRPr="00287204" w:rsidRDefault="00F746BB" w:rsidP="00F746BB">
      <w:pPr>
        <w:rPr>
          <w:u w:val="single"/>
          <w:rtl/>
        </w:rPr>
      </w:pPr>
      <w:r w:rsidRPr="00287204">
        <w:rPr>
          <w:rFonts w:hint="cs"/>
          <w:u w:val="single"/>
          <w:rtl/>
        </w:rPr>
        <w:t>מטרות (</w:t>
      </w:r>
      <w:r w:rsidRPr="00287204">
        <w:rPr>
          <w:u w:val="single"/>
        </w:rPr>
        <w:t>milestones</w:t>
      </w:r>
      <w:r w:rsidRPr="00287204">
        <w:rPr>
          <w:rFonts w:hint="cs"/>
          <w:u w:val="single"/>
          <w:rtl/>
        </w:rPr>
        <w:t>)</w:t>
      </w:r>
    </w:p>
    <w:p w:rsidR="009B515C" w:rsidRPr="00287204" w:rsidRDefault="00F746BB" w:rsidP="009B515C">
      <w:pPr>
        <w:pStyle w:val="ListParagraph"/>
        <w:numPr>
          <w:ilvl w:val="0"/>
          <w:numId w:val="26"/>
        </w:numPr>
      </w:pPr>
      <w:r w:rsidRPr="00287204">
        <w:rPr>
          <w:rFonts w:hint="cs"/>
          <w:rtl/>
        </w:rPr>
        <w:t xml:space="preserve">יצירת </w:t>
      </w:r>
      <w:r w:rsidRPr="00287204">
        <w:t>database</w:t>
      </w:r>
      <w:r w:rsidRPr="00287204">
        <w:rPr>
          <w:rFonts w:hint="cs"/>
          <w:rtl/>
        </w:rPr>
        <w:t xml:space="preserve"> ובו מאגר סרטונים</w:t>
      </w:r>
      <w:r w:rsidR="00F22240" w:rsidRPr="00287204">
        <w:rPr>
          <w:rFonts w:hint="cs"/>
          <w:rtl/>
        </w:rPr>
        <w:t>\תמונות (שיוצרות הנפשה)</w:t>
      </w:r>
      <w:r w:rsidRPr="00287204">
        <w:rPr>
          <w:rFonts w:hint="cs"/>
          <w:rtl/>
        </w:rPr>
        <w:t xml:space="preserve"> המלמד</w:t>
      </w:r>
      <w:r w:rsidR="009B515C" w:rsidRPr="00287204">
        <w:rPr>
          <w:rFonts w:hint="cs"/>
          <w:rtl/>
        </w:rPr>
        <w:t>ים מילים משמעותיות בשפת הסימנים.</w:t>
      </w:r>
    </w:p>
    <w:p w:rsidR="009B515C" w:rsidRPr="00287204" w:rsidRDefault="009B515C" w:rsidP="009B515C">
      <w:pPr>
        <w:pStyle w:val="ListParagraph"/>
        <w:numPr>
          <w:ilvl w:val="0"/>
          <w:numId w:val="26"/>
        </w:numPr>
      </w:pPr>
      <w:r w:rsidRPr="00287204">
        <w:rPr>
          <w:rFonts w:hint="cs"/>
          <w:rtl/>
        </w:rPr>
        <w:t>בניית שלד האפליקציה.</w:t>
      </w:r>
    </w:p>
    <w:p w:rsidR="009B515C" w:rsidRPr="00287204" w:rsidRDefault="00F22240" w:rsidP="009B515C">
      <w:pPr>
        <w:pStyle w:val="ListParagraph"/>
        <w:numPr>
          <w:ilvl w:val="0"/>
          <w:numId w:val="26"/>
        </w:numPr>
      </w:pPr>
      <w:r w:rsidRPr="00287204">
        <w:rPr>
          <w:rFonts w:hint="cs"/>
          <w:rtl/>
        </w:rPr>
        <w:t>אב טיפוס מתקדם בעל ממשק בסיסי בין המשתמש לאפליקציה</w:t>
      </w:r>
    </w:p>
    <w:p w:rsidR="009B515C" w:rsidRPr="00287204" w:rsidRDefault="009B515C" w:rsidP="009B515C">
      <w:pPr>
        <w:pStyle w:val="ListParagraph"/>
        <w:numPr>
          <w:ilvl w:val="0"/>
          <w:numId w:val="26"/>
        </w:numPr>
      </w:pPr>
      <w:r w:rsidRPr="00287204">
        <w:rPr>
          <w:rFonts w:hint="cs"/>
          <w:rtl/>
        </w:rPr>
        <w:t>סיום הפרוייקט.</w:t>
      </w:r>
    </w:p>
    <w:p w:rsidR="00F746BB" w:rsidRPr="00287204" w:rsidRDefault="00F746BB" w:rsidP="00946AE3">
      <w:pPr>
        <w:rPr>
          <w:rtl/>
        </w:rPr>
      </w:pPr>
    </w:p>
    <w:p w:rsidR="00946AE3" w:rsidRPr="00287204" w:rsidRDefault="00946AE3" w:rsidP="003D0EEA">
      <w:pPr>
        <w:rPr>
          <w:rtl/>
        </w:rPr>
      </w:pPr>
      <w:r w:rsidRPr="00287204">
        <w:rPr>
          <w:rFonts w:hint="cs"/>
          <w:rtl/>
        </w:rPr>
        <w:t xml:space="preserve">קהל היעד הינו </w:t>
      </w:r>
      <w:r w:rsidR="003D0EEA" w:rsidRPr="00287204">
        <w:rPr>
          <w:rFonts w:hint="cs"/>
          <w:rtl/>
        </w:rPr>
        <w:t>ילדים אשר מעוניינים להכיר את עולמם של בעלי המוגבליות</w:t>
      </w:r>
      <w:r w:rsidRPr="00287204">
        <w:rPr>
          <w:rFonts w:hint="cs"/>
          <w:rtl/>
        </w:rPr>
        <w:t>, אך מתאים לכל</w:t>
      </w:r>
      <w:r w:rsidR="00D55255" w:rsidRPr="00287204">
        <w:rPr>
          <w:rFonts w:hint="cs"/>
          <w:rtl/>
        </w:rPr>
        <w:t xml:space="preserve"> אדם בכל גיל המעוניין ללמוד את </w:t>
      </w:r>
      <w:r w:rsidRPr="00287204">
        <w:rPr>
          <w:rFonts w:hint="cs"/>
          <w:rtl/>
        </w:rPr>
        <w:t>שפת הסימנים.</w:t>
      </w:r>
    </w:p>
    <w:p w:rsidR="00CE7AAE" w:rsidRPr="00287204" w:rsidRDefault="00CE7AAE" w:rsidP="00946AE3">
      <w:pPr>
        <w:rPr>
          <w:rtl/>
        </w:rPr>
      </w:pPr>
    </w:p>
    <w:p w:rsidR="00CE7AAE" w:rsidRPr="00287204" w:rsidRDefault="00CE7AAE" w:rsidP="00946AE3">
      <w:pPr>
        <w:rPr>
          <w:rtl/>
        </w:rPr>
      </w:pPr>
      <w:r w:rsidRPr="00287204">
        <w:rPr>
          <w:rFonts w:hint="cs"/>
          <w:rtl/>
        </w:rPr>
        <w:t xml:space="preserve">תיעוד המוצר יהיה בדף מקוון </w:t>
      </w:r>
      <w:r w:rsidRPr="00287204">
        <w:rPr>
          <w:rtl/>
        </w:rPr>
        <w:t>–</w:t>
      </w:r>
      <w:r w:rsidRPr="00287204">
        <w:rPr>
          <w:rFonts w:hint="cs"/>
          <w:rtl/>
        </w:rPr>
        <w:t xml:space="preserve"> </w:t>
      </w:r>
      <w:hyperlink r:id="rId8" w:history="1">
        <w:r w:rsidRPr="00287204">
          <w:rPr>
            <w:rStyle w:val="Hyperlink"/>
            <w:rFonts w:hint="cs"/>
            <w:rtl/>
          </w:rPr>
          <w:t>עמוד הפרוייקט</w:t>
        </w:r>
      </w:hyperlink>
    </w:p>
    <w:p w:rsidR="00CE7AAE" w:rsidRPr="00287204" w:rsidRDefault="00CD0E1A" w:rsidP="00C5456E">
      <w:pPr>
        <w:pStyle w:val="Heading2"/>
        <w:rPr>
          <w:rtl/>
        </w:rPr>
      </w:pPr>
      <w:bookmarkStart w:id="7" w:name="_Toc275493954"/>
      <w:r w:rsidRPr="00287204">
        <w:rPr>
          <w:rFonts w:hint="cs"/>
          <w:rtl/>
        </w:rPr>
        <w:t>היקף</w:t>
      </w:r>
      <w:bookmarkEnd w:id="7"/>
    </w:p>
    <w:p w:rsidR="00C5456E" w:rsidRPr="00287204" w:rsidRDefault="00C5456E" w:rsidP="00C5456E">
      <w:pPr>
        <w:rPr>
          <w:rtl/>
        </w:rPr>
      </w:pPr>
    </w:p>
    <w:p w:rsidR="00CE7AAE" w:rsidRPr="00287204" w:rsidRDefault="00CE7AAE" w:rsidP="00CD0E1A">
      <w:pPr>
        <w:rPr>
          <w:rtl/>
        </w:rPr>
      </w:pPr>
      <w:r w:rsidRPr="00287204">
        <w:rPr>
          <w:rFonts w:hint="cs"/>
          <w:rtl/>
        </w:rPr>
        <w:t>המערכת מבוססת על צד שרת וצד לקוח.</w:t>
      </w:r>
    </w:p>
    <w:p w:rsidR="00CE7AAE" w:rsidRPr="00287204" w:rsidRDefault="00CE7AAE" w:rsidP="00CD0E1A">
      <w:pPr>
        <w:rPr>
          <w:rtl/>
        </w:rPr>
      </w:pPr>
      <w:r w:rsidRPr="00287204">
        <w:rPr>
          <w:rFonts w:hint="cs"/>
          <w:rtl/>
        </w:rPr>
        <w:t>צד הלקוח:</w:t>
      </w:r>
    </w:p>
    <w:p w:rsidR="00CE7AAE" w:rsidRPr="00287204" w:rsidRDefault="00CE7AAE" w:rsidP="00CE7AAE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יהווה את ממשק המשתמש עבור משתמש הקצה.</w:t>
      </w:r>
    </w:p>
    <w:p w:rsidR="00CE7AAE" w:rsidRPr="00287204" w:rsidRDefault="00CE7AAE" w:rsidP="00CE7AAE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ישלח בקשות לשרת</w:t>
      </w:r>
    </w:p>
    <w:p w:rsidR="00CE7AAE" w:rsidRPr="00287204" w:rsidRDefault="00CE7AAE" w:rsidP="00CE7AAE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יקבל וידע להציג למשתמש את תשובת השרת.</w:t>
      </w:r>
    </w:p>
    <w:p w:rsidR="00CE7AAE" w:rsidRPr="00287204" w:rsidRDefault="00CE7AAE" w:rsidP="00CE7AAE">
      <w:pPr>
        <w:rPr>
          <w:rtl/>
        </w:rPr>
      </w:pPr>
      <w:r w:rsidRPr="00287204">
        <w:rPr>
          <w:rFonts w:hint="cs"/>
          <w:rtl/>
        </w:rPr>
        <w:t>צד שרת:</w:t>
      </w:r>
    </w:p>
    <w:p w:rsidR="00CE7AAE" w:rsidRPr="00287204" w:rsidRDefault="00CE7AAE" w:rsidP="00CE7AAE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ניהול מסד הנתונים</w:t>
      </w:r>
    </w:p>
    <w:p w:rsidR="00CE7AAE" w:rsidRPr="00287204" w:rsidRDefault="00CE7AAE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קבלת בקשות מהלקוח</w:t>
      </w:r>
    </w:p>
    <w:p w:rsidR="00331172" w:rsidRPr="00287204" w:rsidRDefault="00331172" w:rsidP="00331172"/>
    <w:p w:rsidR="00331172" w:rsidRPr="00287204" w:rsidRDefault="00331172" w:rsidP="00331172">
      <w:pPr>
        <w:rPr>
          <w:rtl/>
        </w:rPr>
      </w:pPr>
      <w:r w:rsidRPr="00287204">
        <w:rPr>
          <w:rFonts w:hint="cs"/>
          <w:rtl/>
        </w:rPr>
        <w:t>החומרה הנדרשת:</w:t>
      </w:r>
    </w:p>
    <w:p w:rsidR="00331172" w:rsidRPr="00287204" w:rsidRDefault="00331172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מחשב להרצת צד לקוח.</w:t>
      </w:r>
    </w:p>
    <w:p w:rsidR="00331172" w:rsidRPr="00287204" w:rsidRDefault="00331172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שרת.</w:t>
      </w:r>
    </w:p>
    <w:p w:rsidR="00331172" w:rsidRPr="00287204" w:rsidRDefault="00331172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חיבור אינטרנט זמין לשני הצדדים.</w:t>
      </w:r>
    </w:p>
    <w:p w:rsidR="00211042" w:rsidRPr="00287204" w:rsidRDefault="00211042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מצלמה (במידה ונצטרך להמציא סרטונים המציגים את שפת הסימנים)</w:t>
      </w:r>
    </w:p>
    <w:p w:rsidR="00331172" w:rsidRPr="00287204" w:rsidRDefault="00331172" w:rsidP="00331172">
      <w:pPr>
        <w:pStyle w:val="ListParagraph"/>
        <w:rPr>
          <w:rtl/>
        </w:rPr>
      </w:pPr>
    </w:p>
    <w:p w:rsidR="00B63D28" w:rsidRPr="00287204" w:rsidRDefault="002A28A3" w:rsidP="00122107">
      <w:pPr>
        <w:pStyle w:val="Heading2"/>
        <w:rPr>
          <w:rtl/>
        </w:rPr>
      </w:pPr>
      <w:bookmarkStart w:id="8" w:name="_Toc275493955"/>
      <w:r w:rsidRPr="00287204">
        <w:rPr>
          <w:rFonts w:hint="cs"/>
          <w:rtl/>
        </w:rPr>
        <w:t>מילון מונחים</w:t>
      </w:r>
      <w:bookmarkEnd w:id="8"/>
    </w:p>
    <w:p w:rsidR="00331172" w:rsidRPr="00287204" w:rsidRDefault="00331172" w:rsidP="00331172">
      <w:pPr>
        <w:rPr>
          <w:rFonts w:cs="Arial"/>
          <w:noProof/>
          <w:rtl/>
        </w:rPr>
      </w:pPr>
      <w:r w:rsidRPr="00287204">
        <w:rPr>
          <w:rFonts w:cs="Arial" w:hint="cs"/>
          <w:b/>
          <w:bCs/>
          <w:noProof/>
          <w:rtl/>
        </w:rPr>
        <w:t>משתמש קצה</w:t>
      </w:r>
      <w:r w:rsidRPr="00287204">
        <w:rPr>
          <w:rFonts w:cs="Arial" w:hint="cs"/>
          <w:noProof/>
          <w:rtl/>
        </w:rPr>
        <w:t>- לקוח המשתמש בשירות המערכת.</w:t>
      </w:r>
    </w:p>
    <w:p w:rsidR="00331172" w:rsidRPr="00287204" w:rsidRDefault="00331172" w:rsidP="00331172">
      <w:pPr>
        <w:rPr>
          <w:rFonts w:cs="Arial"/>
          <w:noProof/>
          <w:rtl/>
        </w:rPr>
      </w:pPr>
      <w:r w:rsidRPr="00287204">
        <w:rPr>
          <w:rFonts w:cs="Arial" w:hint="cs"/>
          <w:b/>
          <w:bCs/>
          <w:noProof/>
          <w:rtl/>
        </w:rPr>
        <w:t>מנהל -</w:t>
      </w:r>
      <w:r w:rsidRPr="00287204">
        <w:rPr>
          <w:rFonts w:cs="Arial" w:hint="cs"/>
          <w:noProof/>
          <w:rtl/>
        </w:rPr>
        <w:t xml:space="preserve"> משתמש קצה בעל הרשאות שינוי/הוספה למסד הנתונים.</w:t>
      </w:r>
    </w:p>
    <w:p w:rsidR="00331172" w:rsidRPr="00287204" w:rsidRDefault="00331172" w:rsidP="00FD3F4B">
      <w:pPr>
        <w:rPr>
          <w:rFonts w:cs="Arial"/>
          <w:noProof/>
          <w:rtl/>
        </w:rPr>
      </w:pPr>
      <w:r w:rsidRPr="00287204">
        <w:rPr>
          <w:rFonts w:cs="Arial" w:hint="cs"/>
          <w:b/>
          <w:bCs/>
          <w:noProof/>
          <w:rtl/>
        </w:rPr>
        <w:t>חבר צוות</w:t>
      </w:r>
      <w:r w:rsidRPr="00287204">
        <w:rPr>
          <w:rFonts w:cs="Arial" w:hint="cs"/>
          <w:noProof/>
          <w:rtl/>
        </w:rPr>
        <w:t xml:space="preserve"> </w:t>
      </w:r>
      <w:r w:rsidRPr="00287204">
        <w:rPr>
          <w:rFonts w:cs="Arial"/>
          <w:noProof/>
          <w:rtl/>
        </w:rPr>
        <w:t>–</w:t>
      </w:r>
      <w:r w:rsidRPr="00287204">
        <w:rPr>
          <w:rFonts w:cs="Arial" w:hint="cs"/>
          <w:noProof/>
          <w:rtl/>
        </w:rPr>
        <w:t xml:space="preserve"> </w:t>
      </w:r>
      <w:r w:rsidR="00FD3F4B" w:rsidRPr="00287204">
        <w:rPr>
          <w:rFonts w:cs="Arial" w:hint="cs"/>
          <w:noProof/>
          <w:rtl/>
        </w:rPr>
        <w:t>אדם</w:t>
      </w:r>
      <w:r w:rsidR="00A53726" w:rsidRPr="00287204">
        <w:rPr>
          <w:rFonts w:cs="Arial" w:hint="cs"/>
          <w:noProof/>
          <w:rtl/>
        </w:rPr>
        <w:t xml:space="preserve"> </w:t>
      </w:r>
      <w:r w:rsidRPr="00287204">
        <w:rPr>
          <w:rFonts w:cs="Arial" w:hint="cs"/>
          <w:noProof/>
          <w:rtl/>
        </w:rPr>
        <w:t>שלקח חלק משמעותי בפיתוח המוצר.</w:t>
      </w:r>
    </w:p>
    <w:p w:rsidR="00331172" w:rsidRPr="00287204" w:rsidRDefault="00331172" w:rsidP="00FB40FD">
      <w:pPr>
        <w:rPr>
          <w:rFonts w:cs="Arial"/>
          <w:noProof/>
        </w:rPr>
      </w:pPr>
      <w:r w:rsidRPr="00287204">
        <w:rPr>
          <w:rFonts w:cs="Arial" w:hint="cs"/>
          <w:b/>
          <w:bCs/>
          <w:noProof/>
          <w:rtl/>
        </w:rPr>
        <w:t xml:space="preserve">משתמש צופה </w:t>
      </w:r>
      <w:r w:rsidRPr="00287204">
        <w:rPr>
          <w:rFonts w:cs="Arial"/>
          <w:b/>
          <w:bCs/>
          <w:noProof/>
          <w:rtl/>
        </w:rPr>
        <w:t>–</w:t>
      </w:r>
      <w:r w:rsidRPr="00287204">
        <w:rPr>
          <w:rFonts w:cs="Arial" w:hint="cs"/>
          <w:b/>
          <w:bCs/>
          <w:noProof/>
          <w:rtl/>
        </w:rPr>
        <w:t xml:space="preserve"> </w:t>
      </w:r>
      <w:r w:rsidRPr="00287204">
        <w:rPr>
          <w:rFonts w:cs="Arial" w:hint="cs"/>
          <w:noProof/>
          <w:rtl/>
        </w:rPr>
        <w:t xml:space="preserve">משתמש שיכול לצפות </w:t>
      </w:r>
      <w:r w:rsidR="00FB40FD" w:rsidRPr="00287204">
        <w:rPr>
          <w:rFonts w:cs="Arial" w:hint="cs"/>
          <w:noProof/>
          <w:rtl/>
        </w:rPr>
        <w:t>בתכנים</w:t>
      </w:r>
      <w:r w:rsidRPr="00287204">
        <w:rPr>
          <w:rFonts w:cs="Arial" w:hint="cs"/>
          <w:noProof/>
          <w:rtl/>
        </w:rPr>
        <w:t xml:space="preserve"> אך אינו מורשה לערוך אותו.</w:t>
      </w:r>
    </w:p>
    <w:p w:rsidR="00604080" w:rsidRPr="00287204" w:rsidRDefault="002A28A3" w:rsidP="00122107">
      <w:pPr>
        <w:pStyle w:val="Heading2"/>
        <w:rPr>
          <w:rtl/>
        </w:rPr>
      </w:pPr>
      <w:bookmarkStart w:id="9" w:name="_Toc275493956"/>
      <w:r w:rsidRPr="00287204">
        <w:rPr>
          <w:rFonts w:hint="cs"/>
          <w:rtl/>
        </w:rPr>
        <w:t>סקירה</w:t>
      </w:r>
      <w:bookmarkEnd w:id="9"/>
    </w:p>
    <w:p w:rsidR="00122107" w:rsidRPr="00287204" w:rsidRDefault="00122107" w:rsidP="00122107">
      <w:pPr>
        <w:rPr>
          <w:rtl/>
        </w:rPr>
      </w:pPr>
    </w:p>
    <w:p w:rsidR="00604080" w:rsidRPr="00287204" w:rsidRDefault="00604080" w:rsidP="002A28A3">
      <w:pPr>
        <w:pStyle w:val="a"/>
        <w:rPr>
          <w:color w:val="auto"/>
          <w:u w:val="none"/>
          <w:rtl/>
        </w:rPr>
      </w:pPr>
      <w:r w:rsidRPr="00287204">
        <w:rPr>
          <w:rFonts w:hint="cs"/>
          <w:color w:val="auto"/>
          <w:u w:val="none"/>
          <w:rtl/>
        </w:rPr>
        <w:t>במסמך זה נסקור את אופן השימוש הצפוי בתוכנה, ומשם נסיק מהם הדרישות והיקף העבודה הצפוי.</w:t>
      </w:r>
    </w:p>
    <w:p w:rsidR="00604080" w:rsidRPr="00287204" w:rsidRDefault="00604080" w:rsidP="002A28A3">
      <w:pPr>
        <w:pStyle w:val="a"/>
        <w:rPr>
          <w:color w:val="auto"/>
          <w:u w:val="none"/>
          <w:rtl/>
        </w:rPr>
      </w:pPr>
      <w:r w:rsidRPr="00287204">
        <w:rPr>
          <w:rFonts w:hint="cs"/>
          <w:color w:val="auto"/>
          <w:u w:val="none"/>
          <w:rtl/>
        </w:rPr>
        <w:t>מסמך זה הוא המשך של המסמכים המצורפים של אתחול הפרויקט והוא כולל גם את דרישות הקדם של התוכנה והחומרה הנדרשים ע"מ להשתמש במוצר המוגמר.</w:t>
      </w:r>
    </w:p>
    <w:p w:rsidR="00604080" w:rsidRPr="00287204" w:rsidRDefault="00604080" w:rsidP="002A28A3">
      <w:pPr>
        <w:pStyle w:val="a"/>
        <w:rPr>
          <w:color w:val="auto"/>
          <w:u w:val="none"/>
          <w:rtl/>
        </w:rPr>
      </w:pPr>
      <w:r w:rsidRPr="00287204">
        <w:rPr>
          <w:rFonts w:hint="cs"/>
          <w:color w:val="auto"/>
          <w:u w:val="none"/>
          <w:rtl/>
        </w:rPr>
        <w:t>בנוסף , במסמך זה מוגדרות הדרישות העיקריות של המוצר וסקיצות ראשוניות של חלק ממשק המשתמש.</w:t>
      </w:r>
    </w:p>
    <w:p w:rsidR="007F759B" w:rsidRPr="00287204" w:rsidRDefault="00CD0E1A" w:rsidP="00DA6B0D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10" w:name="_Toc275493957"/>
      <w:r w:rsidRPr="00287204">
        <w:rPr>
          <w:rFonts w:hint="cs"/>
          <w:noProof/>
          <w:rtl/>
        </w:rPr>
        <w:t xml:space="preserve">תרחישי שימוש </w:t>
      </w:r>
      <w:r w:rsidRPr="00287204">
        <w:rPr>
          <w:noProof/>
          <w:rtl/>
        </w:rPr>
        <w:t>–</w:t>
      </w:r>
      <w:r w:rsidRPr="00287204">
        <w:rPr>
          <w:rFonts w:hint="cs"/>
          <w:noProof/>
          <w:rtl/>
        </w:rPr>
        <w:t xml:space="preserve"> </w:t>
      </w:r>
      <w:r w:rsidRPr="00287204">
        <w:rPr>
          <w:noProof/>
        </w:rPr>
        <w:t>Use Cases</w:t>
      </w:r>
      <w:bookmarkEnd w:id="10"/>
    </w:p>
    <w:p w:rsidR="00122107" w:rsidRPr="00287204" w:rsidRDefault="004D3E91" w:rsidP="00122107">
      <w:pPr>
        <w:rPr>
          <w:rFonts w:cs="Arial"/>
          <w:rtl/>
        </w:rPr>
      </w:pPr>
      <w:r w:rsidRPr="00287204">
        <w:rPr>
          <w:rFonts w:cs="Arial" w:hint="cs"/>
          <w:rtl/>
        </w:rPr>
        <w:t>תרחישי השימוש מהווים כלי לניתוח הדרישות והבסיס ל</w:t>
      </w:r>
      <w:r w:rsidR="00A614C2" w:rsidRPr="00287204">
        <w:rPr>
          <w:rFonts w:cs="Arial" w:hint="cs"/>
          <w:rtl/>
        </w:rPr>
        <w:t>טבלת</w:t>
      </w:r>
      <w:r w:rsidRPr="00287204">
        <w:rPr>
          <w:rFonts w:cs="Arial" w:hint="cs"/>
          <w:rtl/>
        </w:rPr>
        <w:t xml:space="preserve"> הדרישות שעל בסיסה י</w:t>
      </w:r>
      <w:r w:rsidR="004C5722" w:rsidRPr="00287204">
        <w:rPr>
          <w:rFonts w:cs="Arial" w:hint="cs"/>
          <w:rtl/>
        </w:rPr>
        <w:t>מ</w:t>
      </w:r>
      <w:r w:rsidRPr="00287204">
        <w:rPr>
          <w:rFonts w:cs="Arial" w:hint="cs"/>
          <w:rtl/>
        </w:rPr>
        <w:t>שיך פיתוח המוצר.</w:t>
      </w:r>
    </w:p>
    <w:p w:rsidR="00122107" w:rsidRPr="00287204" w:rsidRDefault="00122107" w:rsidP="00A614C2">
      <w:pPr>
        <w:rPr>
          <w:rFonts w:cs="Arial"/>
          <w:rtl/>
        </w:rPr>
      </w:pPr>
    </w:p>
    <w:p w:rsidR="00293056" w:rsidRPr="00287204" w:rsidRDefault="00293056" w:rsidP="00CD0E1A">
      <w:pPr>
        <w:pStyle w:val="ListParagraph"/>
        <w:numPr>
          <w:ilvl w:val="0"/>
          <w:numId w:val="15"/>
        </w:numPr>
      </w:pPr>
      <w:r w:rsidRPr="00287204">
        <w:rPr>
          <w:rFonts w:hint="cs"/>
          <w:u w:val="single"/>
          <w:rtl/>
        </w:rPr>
        <w:t>טבלת שחקנים</w:t>
      </w:r>
      <w:r w:rsidR="004D4A2B" w:rsidRPr="00287204">
        <w:rPr>
          <w:rFonts w:hint="cs"/>
          <w:u w:val="single"/>
          <w:rtl/>
        </w:rPr>
        <w:t xml:space="preserve"> ובעלי עניין</w:t>
      </w:r>
      <w:r w:rsidRPr="00287204">
        <w:rPr>
          <w:rFonts w:hint="cs"/>
          <w:u w:val="single"/>
          <w:rtl/>
        </w:rPr>
        <w:t xml:space="preserve"> ומטרותיהם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068"/>
        <w:gridCol w:w="6238"/>
      </w:tblGrid>
      <w:tr w:rsidR="0020739E" w:rsidRPr="00287204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2F513B" w:rsidP="0020739E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Pr="00287204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מטרות</w:t>
            </w:r>
          </w:p>
        </w:tc>
      </w:tr>
      <w:tr w:rsidR="0020739E" w:rsidRPr="00287204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445F37" w:rsidP="0020739E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מנהל</w:t>
            </w:r>
          </w:p>
        </w:tc>
        <w:tc>
          <w:tcPr>
            <w:tcW w:w="6408" w:type="dxa"/>
          </w:tcPr>
          <w:p w:rsidR="0020739E" w:rsidRPr="00287204" w:rsidRDefault="00445F37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חלוקת הרשאות , הוספת תוכן , ניהול משתמשים</w:t>
            </w:r>
          </w:p>
        </w:tc>
      </w:tr>
      <w:tr w:rsidR="0020739E" w:rsidRPr="00287204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20739E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0739E" w:rsidRPr="00287204" w:rsidRDefault="0020739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87204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20739E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0739E" w:rsidRPr="00287204" w:rsidRDefault="0020739E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87204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445F37" w:rsidP="0020739E">
            <w:pPr>
              <w:rPr>
                <w:u w:val="single"/>
                <w:rtl/>
              </w:rPr>
            </w:pPr>
            <w:r w:rsidRPr="00287204">
              <w:rPr>
                <w:rFonts w:hint="cs"/>
                <w:rtl/>
              </w:rPr>
              <w:t>צופה</w:t>
            </w:r>
          </w:p>
        </w:tc>
        <w:tc>
          <w:tcPr>
            <w:tcW w:w="6408" w:type="dxa"/>
          </w:tcPr>
          <w:p w:rsidR="0020739E" w:rsidRPr="00287204" w:rsidRDefault="00DE5B34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צפייה בתוכן, הרשמה.</w:t>
            </w:r>
          </w:p>
        </w:tc>
      </w:tr>
      <w:tr w:rsidR="002F513B" w:rsidRPr="00287204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287204" w:rsidRDefault="002F513B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F513B" w:rsidRPr="00287204" w:rsidRDefault="002F513B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F513B" w:rsidRPr="00287204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287204" w:rsidRDefault="002F513B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F513B" w:rsidRPr="00287204" w:rsidRDefault="002F513B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20739E" w:rsidRDefault="0020739E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Pr="00287204" w:rsidRDefault="00287204" w:rsidP="0020739E">
      <w:pPr>
        <w:spacing w:after="0" w:line="240" w:lineRule="auto"/>
        <w:rPr>
          <w:b/>
          <w:bCs/>
          <w:color w:val="FFFFFF" w:themeColor="background1"/>
        </w:rPr>
      </w:pPr>
    </w:p>
    <w:p w:rsidR="00CD0E1A" w:rsidRPr="00287204" w:rsidRDefault="00CD0E1A" w:rsidP="00F1404C">
      <w:pPr>
        <w:pStyle w:val="ListParagraph"/>
        <w:numPr>
          <w:ilvl w:val="0"/>
          <w:numId w:val="15"/>
        </w:numPr>
        <w:rPr>
          <w:rStyle w:val="Char0"/>
          <w:i w:val="0"/>
          <w:iCs w:val="0"/>
          <w:color w:val="auto"/>
        </w:rPr>
      </w:pPr>
      <w:r w:rsidRPr="00287204">
        <w:rPr>
          <w:rFonts w:cs="Arial" w:hint="cs"/>
          <w:u w:val="single"/>
          <w:rtl/>
        </w:rPr>
        <w:lastRenderedPageBreak/>
        <w:t>תרשים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סיכום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u w:val="single"/>
        </w:rPr>
        <w:t>UML</w:t>
      </w:r>
      <w:r w:rsidRPr="00287204">
        <w:rPr>
          <w:rFonts w:cs="Arial"/>
          <w:u w:val="single"/>
          <w:rtl/>
        </w:rPr>
        <w:t>-</w:t>
      </w:r>
      <w:r w:rsidRPr="00287204">
        <w:rPr>
          <w:rFonts w:cs="Arial" w:hint="cs"/>
          <w:u w:val="single"/>
          <w:rtl/>
        </w:rPr>
        <w:t>י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של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תרחישי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השימוש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במערכת</w:t>
      </w:r>
      <w:r w:rsidR="00831756" w:rsidRPr="00287204">
        <w:rPr>
          <w:rFonts w:cs="Arial"/>
          <w:rtl/>
        </w:rPr>
        <w:br/>
      </w:r>
    </w:p>
    <w:p w:rsidR="00F1404C" w:rsidRPr="00287204" w:rsidRDefault="00F1404C" w:rsidP="00F1404C">
      <w:pPr>
        <w:rPr>
          <w:rStyle w:val="Char0"/>
          <w:i w:val="0"/>
          <w:iCs w:val="0"/>
          <w:color w:val="auto"/>
          <w:rtl/>
        </w:rPr>
      </w:pPr>
    </w:p>
    <w:p w:rsidR="00F1404C" w:rsidRPr="00287204" w:rsidRDefault="00F1404C" w:rsidP="00F1404C">
      <w:pPr>
        <w:rPr>
          <w:rStyle w:val="Char0"/>
          <w:i w:val="0"/>
          <w:iCs w:val="0"/>
          <w:color w:val="auto"/>
        </w:rPr>
      </w:pPr>
      <w:r w:rsidRPr="00287204">
        <w:rPr>
          <w:rFonts w:cs="Arial"/>
          <w:noProof/>
        </w:rPr>
        <w:drawing>
          <wp:inline distT="0" distB="0" distL="0" distR="0" wp14:anchorId="584B0231" wp14:editId="50A001F8">
            <wp:extent cx="3091218" cy="3935932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11" cy="395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04C" w:rsidRPr="00287204" w:rsidRDefault="00F1404C" w:rsidP="00F1404C">
      <w:pPr>
        <w:pStyle w:val="ListParagraph"/>
      </w:pPr>
    </w:p>
    <w:p w:rsidR="0071301A" w:rsidRPr="0071301A" w:rsidRDefault="00CD0E1A" w:rsidP="0071301A">
      <w:pPr>
        <w:pStyle w:val="ListParagraph"/>
        <w:numPr>
          <w:ilvl w:val="0"/>
          <w:numId w:val="15"/>
        </w:numPr>
        <w:rPr>
          <w:noProof/>
        </w:rPr>
      </w:pPr>
      <w:r w:rsidRPr="00287204">
        <w:rPr>
          <w:rFonts w:cs="Arial" w:hint="cs"/>
          <w:u w:val="single"/>
          <w:rtl/>
        </w:rPr>
        <w:t>תרחישי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שימוש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פורמאליים</w:t>
      </w:r>
      <w:r w:rsidRPr="00287204">
        <w:rPr>
          <w:rFonts w:cs="Arial"/>
          <w:u w:val="single"/>
          <w:rtl/>
        </w:rPr>
        <w:t xml:space="preserve"> </w:t>
      </w:r>
      <w:r w:rsidR="00831756" w:rsidRPr="00287204">
        <w:rPr>
          <w:rFonts w:cs="Arial" w:hint="cs"/>
          <w:u w:val="single"/>
          <w:rtl/>
        </w:rPr>
        <w:t>עיקריים</w:t>
      </w: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CB271A" w:rsidP="00CB271A">
      <w:pPr>
        <w:pStyle w:val="ListParagraph"/>
        <w:numPr>
          <w:ilvl w:val="0"/>
          <w:numId w:val="32"/>
        </w:numPr>
        <w:rPr>
          <w:rtl/>
        </w:rPr>
      </w:pPr>
      <w:r>
        <w:rPr>
          <w:rFonts w:hint="cs"/>
        </w:rPr>
        <w:t>UC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מסד הנתונים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71301A" w:rsidRPr="00CD18DB" w:rsidTr="00CF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rtl/>
              </w:rPr>
            </w:pPr>
            <w:r w:rsidRPr="00CD18DB"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71301A" w:rsidRPr="00CD18DB" w:rsidRDefault="0071301A" w:rsidP="007D2729">
            <w:pPr>
              <w:pStyle w:val="a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rtl/>
              </w:rPr>
            </w:pPr>
            <w:r w:rsidRPr="00CD18DB"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</w:rPr>
              <w:t>UC</w:t>
            </w:r>
            <w:r w:rsidR="007D2729">
              <w:rPr>
                <w:rFonts w:asciiTheme="minorBidi" w:hAnsiTheme="minorBidi"/>
                <w:b w:val="0"/>
                <w:bCs w:val="0"/>
                <w:iCs w:val="0"/>
                <w:color w:val="auto"/>
                <w:u w:val="none"/>
              </w:rPr>
              <w:t>1</w:t>
            </w:r>
            <w:r w:rsidRPr="00CD18DB"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  <w:rtl/>
              </w:rPr>
              <w:t xml:space="preserve">. </w:t>
            </w:r>
            <w:r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  <w:rtl/>
              </w:rPr>
              <w:t>עדכון מסד הנתונים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שחקו ראשי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מנהל</w:t>
            </w: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מטרה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מנהל מעוניין לעדכן את מסד הנתונים.</w:t>
            </w:r>
            <w:r w:rsidRPr="00592207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היקף ורמה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מערכת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  <w:t xml:space="preserve">Diff-Sign 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.</w:t>
            </w: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sz w:val="24"/>
                <w:szCs w:val="24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592207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מנהל/שותף</w:t>
            </w: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– 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עדכון מסד הנתונים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המנהל נכנס למערכת לדף שונה ממשתמש רגיל המאפשר הוספה\הסרה של תכנים.</w:t>
            </w: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תנאי קדם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קבלת הרשאות מנהל הכולל שם וסיסמא.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sz w:val="24"/>
                <w:szCs w:val="24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התכנים הנוספים התעדכנו / או הוסרו לפי הבקשה.</w:t>
            </w:r>
          </w:p>
          <w:p w:rsidR="0071301A" w:rsidRPr="00592207" w:rsidRDefault="0071301A" w:rsidP="00CF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4"/>
                <w:szCs w:val="24"/>
                <w:rtl/>
              </w:rPr>
            </w:pP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sz w:val="24"/>
                <w:szCs w:val="24"/>
                <w:rtl/>
              </w:rPr>
              <w:lastRenderedPageBreak/>
              <w:t xml:space="preserve">תנאי </w:t>
            </w:r>
            <w:r w:rsidRPr="00592207">
              <w:rPr>
                <w:rFonts w:hint="cs"/>
                <w:sz w:val="24"/>
                <w:szCs w:val="24"/>
                <w:rtl/>
              </w:rPr>
              <w:t xml:space="preserve">סיום </w:t>
            </w:r>
            <w:r w:rsidRPr="00592207">
              <w:rPr>
                <w:sz w:val="24"/>
                <w:szCs w:val="24"/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התכנים אינם נוספו/הוסרו.</w:t>
            </w:r>
          </w:p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592207">
              <w:rPr>
                <w:b/>
                <w:bCs/>
                <w:sz w:val="24"/>
                <w:szCs w:val="24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המנהל</w:t>
            </w: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92207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נכנס </w:t>
            </w: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למערכת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.</w:t>
            </w:r>
          </w:p>
          <w:p w:rsidR="0071301A" w:rsidRPr="00592207" w:rsidRDefault="0071301A" w:rsidP="00CF21F0">
            <w:pPr>
              <w:pStyle w:val="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כניסה בעזרת שם משתמש וסיסמא של מנהל.</w:t>
            </w:r>
          </w:p>
          <w:p w:rsidR="0071301A" w:rsidRPr="00592207" w:rsidRDefault="0071301A" w:rsidP="00CF21F0">
            <w:pPr>
              <w:pStyle w:val="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עדכון המסד נתונים.</w:t>
            </w: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</w:rPr>
            </w:pPr>
            <w:r w:rsidRPr="00592207">
              <w:rPr>
                <w:sz w:val="24"/>
                <w:szCs w:val="24"/>
                <w:rtl/>
              </w:rPr>
              <w:t xml:space="preserve">הרחבות (שגיאות) </w:t>
            </w:r>
          </w:p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תוכן</w:t>
            </w: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כבר קיים</w:t>
            </w:r>
          </w:p>
          <w:p w:rsidR="0071301A" w:rsidRPr="00592207" w:rsidRDefault="0071301A" w:rsidP="00CF21F0">
            <w:pPr>
              <w:pStyle w:val="a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תופיע הודעת שגיאה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המפרטת את התוכן הקיים.</w:t>
            </w:r>
          </w:p>
          <w:p w:rsidR="0071301A" w:rsidRPr="00592207" w:rsidRDefault="0071301A" w:rsidP="00CF21F0">
            <w:pPr>
              <w:pStyle w:val="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592207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בעיות בתקשורת בין המערכת לשרת</w:t>
            </w:r>
          </w:p>
          <w:p w:rsidR="0071301A" w:rsidRDefault="0071301A" w:rsidP="00CF21F0">
            <w:pPr>
              <w:pStyle w:val="a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לאחר פרק זמן תוצג הודע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ת שגיאה.</w:t>
            </w:r>
          </w:p>
          <w:p w:rsidR="0071301A" w:rsidRDefault="0071301A" w:rsidP="00CF21F0">
            <w:pPr>
              <w:pStyle w:val="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קלט לא תקין (תווים מיוחדים) בכניסת המשתמש.</w:t>
            </w:r>
          </w:p>
          <w:p w:rsidR="0071301A" w:rsidRPr="008578AC" w:rsidRDefault="0071301A" w:rsidP="00CF21F0">
            <w:pPr>
              <w:pStyle w:val="a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תופיע הודעת שגיאה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sz w:val="24"/>
                <w:szCs w:val="24"/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הוספה של התוכן דרך הקוד עצמו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בתיאום עם השותפים.</w:t>
            </w:r>
          </w:p>
        </w:tc>
      </w:tr>
    </w:tbl>
    <w:p w:rsidR="0071301A" w:rsidRDefault="0071301A" w:rsidP="0071301A">
      <w:pPr>
        <w:ind w:left="360"/>
        <w:rPr>
          <w:rtl/>
        </w:rPr>
      </w:pPr>
    </w:p>
    <w:p w:rsidR="00E15BA6" w:rsidRDefault="00E15BA6" w:rsidP="0071301A">
      <w:pPr>
        <w:ind w:left="360"/>
        <w:rPr>
          <w:rtl/>
        </w:rPr>
      </w:pPr>
    </w:p>
    <w:p w:rsidR="00E15BA6" w:rsidRDefault="00E15BA6" w:rsidP="00E15BA6">
      <w:pPr>
        <w:pStyle w:val="ListParagraph"/>
        <w:numPr>
          <w:ilvl w:val="0"/>
          <w:numId w:val="32"/>
        </w:numPr>
        <w:rPr>
          <w:rtl/>
        </w:rPr>
      </w:pPr>
      <w:r>
        <w:t>UC2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המשחק עצמו</w:t>
      </w:r>
    </w:p>
    <w:p w:rsidR="0071301A" w:rsidRDefault="0071301A" w:rsidP="0071301A">
      <w:pPr>
        <w:ind w:left="360"/>
        <w:rPr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71301A" w:rsidRPr="00CA2C4B" w:rsidTr="00CF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A2C4B" w:rsidRDefault="0071301A" w:rsidP="00CF21F0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71301A" w:rsidRPr="00CA2C4B" w:rsidRDefault="007D2729" w:rsidP="007D2729">
            <w:pPr>
              <w:pStyle w:val="a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</w:rPr>
              <w:t>UC</w:t>
            </w:r>
            <w:r>
              <w:rPr>
                <w:rFonts w:asciiTheme="minorBidi" w:hAnsiTheme="minorBidi"/>
                <w:b w:val="0"/>
                <w:bCs w:val="0"/>
                <w:iCs w:val="0"/>
                <w:color w:val="auto"/>
                <w:u w:val="none"/>
              </w:rPr>
              <w:t>2</w:t>
            </w:r>
            <w:r w:rsidR="0071301A" w:rsidRPr="00CA2C4B"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  <w:rtl/>
              </w:rPr>
              <w:t xml:space="preserve">. </w:t>
            </w:r>
            <w:r w:rsidR="0071301A">
              <w:rPr>
                <w:rFonts w:asciiTheme="minorBidi" w:hAnsiTheme="minorBidi" w:hint="cs"/>
                <w:b w:val="0"/>
                <w:bCs w:val="0"/>
                <w:iCs w:val="0"/>
                <w:color w:val="000000" w:themeColor="text1"/>
                <w:u w:val="none"/>
                <w:rtl/>
              </w:rPr>
              <w:t>המשחק עצמו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שחקו ראשי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צופה</w:t>
            </w:r>
          </w:p>
        </w:tc>
      </w:tr>
      <w:tr w:rsidR="0071301A" w:rsidRPr="00CD18DB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מטרה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לימוד שפת הסימנים תוך כדי משחק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היקף ורמה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אפליציית רשת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  <w:t>Diff-Sign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.</w:t>
            </w:r>
          </w:p>
        </w:tc>
      </w:tr>
      <w:tr w:rsidR="0071301A" w:rsidRPr="00CD18DB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sz w:val="24"/>
                <w:szCs w:val="24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צופה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צפייה בתכנים.</w:t>
            </w: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6836" w:type="dxa"/>
          </w:tcPr>
          <w:p w:rsidR="0071301A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משתמש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נכנס למערכת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, בוחר מתוך 2 מצבים 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</w:rPr>
              <w:t xml:space="preserve"> :</w:t>
            </w:r>
          </w:p>
          <w:p w:rsidR="0071301A" w:rsidRDefault="0071301A" w:rsidP="00CF21F0">
            <w:pPr>
              <w:pStyle w:val="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מצב למידה.</w:t>
            </w:r>
          </w:p>
          <w:p w:rsidR="0071301A" w:rsidRPr="00CD18DB" w:rsidRDefault="0071301A" w:rsidP="00CF21F0">
            <w:pPr>
              <w:pStyle w:val="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מצב משחק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טריוויה.</w:t>
            </w:r>
          </w:p>
        </w:tc>
      </w:tr>
      <w:tr w:rsidR="0071301A" w:rsidRPr="00CD18DB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תנאי קדם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רישום למערכת וקבלת שם משתמש וסיסמא.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sz w:val="24"/>
                <w:szCs w:val="24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הירשמות למערכת, קבלת שם משתמש וסיסמא, שיוט באתר בין מצבי המערכת.</w:t>
            </w:r>
          </w:p>
        </w:tc>
      </w:tr>
      <w:tr w:rsidR="0071301A" w:rsidRPr="00CD18DB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sz w:val="24"/>
                <w:szCs w:val="24"/>
                <w:rtl/>
              </w:rPr>
              <w:t xml:space="preserve">תנאי </w:t>
            </w:r>
            <w:r w:rsidRPr="00CD18DB">
              <w:rPr>
                <w:rFonts w:hint="cs"/>
                <w:sz w:val="24"/>
                <w:szCs w:val="24"/>
                <w:rtl/>
              </w:rPr>
              <w:t xml:space="preserve">סיום </w:t>
            </w:r>
            <w:r w:rsidRPr="00CD18DB">
              <w:rPr>
                <w:sz w:val="24"/>
                <w:szCs w:val="24"/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משתמש לא הצליח להירשם , שגיאה בשיוט בין המצבים.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</w:rPr>
            </w:pPr>
            <w:r w:rsidRPr="00CD18DB">
              <w:rPr>
                <w:sz w:val="24"/>
                <w:szCs w:val="24"/>
                <w:rtl/>
              </w:rPr>
              <w:t xml:space="preserve">הרחבות (שגיאות) </w:t>
            </w:r>
          </w:p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</w:p>
        </w:tc>
        <w:tc>
          <w:tcPr>
            <w:tcW w:w="6836" w:type="dxa"/>
          </w:tcPr>
          <w:p w:rsidR="0071301A" w:rsidRDefault="0071301A" w:rsidP="00CF21F0">
            <w:pPr>
              <w:pStyle w:val="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הכנסת קלט לא תקין לשם משתמש וסיסמא (תווים מיוחדים).</w:t>
            </w:r>
          </w:p>
          <w:p w:rsidR="0071301A" w:rsidRPr="00DB23F6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</w:p>
          <w:p w:rsidR="0071301A" w:rsidRPr="00CD18DB" w:rsidRDefault="0071301A" w:rsidP="00CF21F0">
            <w:pPr>
              <w:pStyle w:val="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בעיות בתקשורת בין המערכת לשרת</w:t>
            </w:r>
          </w:p>
          <w:p w:rsidR="0071301A" w:rsidRDefault="0071301A" w:rsidP="00CF21F0">
            <w:pPr>
              <w:pStyle w:val="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לאחר פרק זמן תוצג הודעה ל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צופה.</w:t>
            </w:r>
          </w:p>
          <w:p w:rsidR="0071301A" w:rsidRPr="00CD18DB" w:rsidRDefault="0071301A" w:rsidP="00CF21F0">
            <w:pPr>
              <w:pStyle w:val="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מעבר בין תפריטים וקבלת דפי שגיאה.</w:t>
            </w:r>
          </w:p>
        </w:tc>
      </w:tr>
    </w:tbl>
    <w:p w:rsidR="0071301A" w:rsidRDefault="0071301A" w:rsidP="0071301A"/>
    <w:p w:rsidR="0071301A" w:rsidRPr="0071301A" w:rsidRDefault="00831756" w:rsidP="0071301A">
      <w:pPr>
        <w:pStyle w:val="ListParagraph"/>
        <w:rPr>
          <w:rStyle w:val="Char0"/>
          <w:i w:val="0"/>
          <w:iCs w:val="0"/>
          <w:noProof/>
          <w:color w:val="auto"/>
        </w:rPr>
      </w:pPr>
      <w:r w:rsidRPr="00287204">
        <w:rPr>
          <w:rFonts w:cs="Arial"/>
          <w:rtl/>
        </w:rPr>
        <w:br/>
      </w:r>
      <w:bookmarkStart w:id="11" w:name="_Toc275493958"/>
    </w:p>
    <w:p w:rsidR="005202FE" w:rsidRDefault="005202FE" w:rsidP="0071301A">
      <w:pPr>
        <w:pStyle w:val="ListParagraph"/>
        <w:numPr>
          <w:ilvl w:val="0"/>
          <w:numId w:val="15"/>
        </w:numPr>
        <w:rPr>
          <w:noProof/>
        </w:rPr>
      </w:pPr>
      <w:r w:rsidRPr="00287204">
        <w:rPr>
          <w:rFonts w:hint="cs"/>
          <w:noProof/>
          <w:rtl/>
        </w:rPr>
        <w:t xml:space="preserve">סיפורי משתמשים </w:t>
      </w:r>
      <w:r w:rsidRPr="00287204">
        <w:rPr>
          <w:noProof/>
          <w:rtl/>
        </w:rPr>
        <w:t>–</w:t>
      </w:r>
      <w:r w:rsidRPr="00287204">
        <w:rPr>
          <w:rFonts w:hint="cs"/>
          <w:noProof/>
          <w:rtl/>
        </w:rPr>
        <w:t xml:space="preserve"> </w:t>
      </w:r>
      <w:r w:rsidRPr="00287204">
        <w:rPr>
          <w:noProof/>
        </w:rPr>
        <w:t>UserStories</w:t>
      </w:r>
      <w:bookmarkEnd w:id="11"/>
    </w:p>
    <w:p w:rsidR="00852581" w:rsidRPr="00287204" w:rsidRDefault="00852581" w:rsidP="00852581">
      <w:pPr>
        <w:rPr>
          <w:noProof/>
        </w:rPr>
      </w:pPr>
    </w:p>
    <w:p w:rsidR="0012383B" w:rsidRPr="00287204" w:rsidRDefault="0012383B" w:rsidP="005202FE">
      <w:pPr>
        <w:rPr>
          <w:rStyle w:val="Char0"/>
          <w:iCs w:val="0"/>
          <w:rtl/>
        </w:rPr>
      </w:pPr>
    </w:p>
    <w:tbl>
      <w:tblPr>
        <w:tblStyle w:val="ColorfulGrid-Accent1"/>
        <w:bidiVisual/>
        <w:tblW w:w="8476" w:type="dxa"/>
        <w:tblInd w:w="-98" w:type="dxa"/>
        <w:tblLook w:val="04A0" w:firstRow="1" w:lastRow="0" w:firstColumn="1" w:lastColumn="0" w:noHBand="0" w:noVBand="1"/>
      </w:tblPr>
      <w:tblGrid>
        <w:gridCol w:w="772"/>
        <w:gridCol w:w="2746"/>
        <w:gridCol w:w="4958"/>
      </w:tblGrid>
      <w:tr w:rsidR="005202FE" w:rsidRPr="00287204" w:rsidTr="006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5202FE" w:rsidP="00DF73A9">
            <w:pPr>
              <w:rPr>
                <w:rtl/>
              </w:rPr>
            </w:pPr>
          </w:p>
        </w:tc>
        <w:tc>
          <w:tcPr>
            <w:tcW w:w="2746" w:type="dxa"/>
          </w:tcPr>
          <w:p w:rsidR="005202FE" w:rsidRPr="00287204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סיפור</w:t>
            </w:r>
          </w:p>
        </w:tc>
        <w:tc>
          <w:tcPr>
            <w:tcW w:w="4958" w:type="dxa"/>
          </w:tcPr>
          <w:p w:rsidR="005202FE" w:rsidRPr="00287204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תיאור קצר</w:t>
            </w:r>
          </w:p>
        </w:tc>
      </w:tr>
      <w:tr w:rsidR="005202FE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5202FE" w:rsidP="00DF73A9">
            <w:r w:rsidRPr="00287204">
              <w:t>US1</w:t>
            </w:r>
          </w:p>
        </w:tc>
        <w:tc>
          <w:tcPr>
            <w:tcW w:w="2746" w:type="dxa"/>
          </w:tcPr>
          <w:p w:rsidR="005202FE" w:rsidRPr="00287204" w:rsidRDefault="002406BC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>התחברות למערכת</w:t>
            </w:r>
            <w:r w:rsidR="00264A5D"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לפי שם משתמש וסיסמא</w:t>
            </w:r>
          </w:p>
        </w:tc>
        <w:tc>
          <w:tcPr>
            <w:tcW w:w="4958" w:type="dxa"/>
          </w:tcPr>
          <w:p w:rsidR="005202FE" w:rsidRPr="00287204" w:rsidRDefault="002406BC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מעוניין להתחבר למערכת</w:t>
            </w:r>
            <w:r w:rsidRPr="00287204">
              <w:rPr>
                <w:rFonts w:hint="cs"/>
                <w:rtl/>
              </w:rPr>
              <w:t>.</w:t>
            </w:r>
          </w:p>
        </w:tc>
      </w:tr>
      <w:tr w:rsidR="005202FE" w:rsidRPr="00287204" w:rsidTr="006A3396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2B1918" w:rsidP="00DF73A9">
            <w:pPr>
              <w:rPr>
                <w:rtl/>
              </w:rPr>
            </w:pPr>
            <w:r w:rsidRPr="00287204">
              <w:t>US2</w:t>
            </w:r>
          </w:p>
        </w:tc>
        <w:tc>
          <w:tcPr>
            <w:tcW w:w="2746" w:type="dxa"/>
          </w:tcPr>
          <w:p w:rsidR="005202FE" w:rsidRPr="00287204" w:rsidRDefault="00C7503C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>בחירת מצב למידה</w:t>
            </w:r>
          </w:p>
        </w:tc>
        <w:tc>
          <w:tcPr>
            <w:tcW w:w="4958" w:type="dxa"/>
          </w:tcPr>
          <w:p w:rsidR="00150140" w:rsidRPr="00287204" w:rsidRDefault="00C7503C" w:rsidP="00C7503C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מעוניין לבחור במצב למידה ולצפות בסרטוני הלמידה</w:t>
            </w:r>
          </w:p>
        </w:tc>
      </w:tr>
      <w:tr w:rsidR="005202FE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5354D7" w:rsidP="00DF73A9">
            <w:pPr>
              <w:rPr>
                <w:rtl/>
              </w:rPr>
            </w:pPr>
            <w:r w:rsidRPr="00287204">
              <w:t>US3</w:t>
            </w:r>
          </w:p>
        </w:tc>
        <w:tc>
          <w:tcPr>
            <w:tcW w:w="2746" w:type="dxa"/>
          </w:tcPr>
          <w:p w:rsidR="005202FE" w:rsidRPr="00287204" w:rsidRDefault="00C7503C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287204">
              <w:rPr>
                <w:rFonts w:hint="cs"/>
                <w:i/>
                <w:noProof/>
                <w:color w:val="auto"/>
                <w:rtl/>
              </w:rPr>
              <w:t>בחירת מצב משחק</w:t>
            </w:r>
          </w:p>
        </w:tc>
        <w:tc>
          <w:tcPr>
            <w:tcW w:w="4958" w:type="dxa"/>
          </w:tcPr>
          <w:p w:rsidR="005202FE" w:rsidRPr="00287204" w:rsidRDefault="00C7503C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287204">
              <w:rPr>
                <w:rFonts w:hint="cs"/>
                <w:i/>
                <w:noProof/>
                <w:color w:val="auto"/>
                <w:rtl/>
              </w:rPr>
              <w:t>בתור משתמש אני מעוניין לבחור במצב משחק (טריוויה) ולהתמודד מול משתמשים אחרים.</w:t>
            </w:r>
          </w:p>
        </w:tc>
      </w:tr>
      <w:tr w:rsidR="005202FE" w:rsidRPr="00287204" w:rsidTr="006A339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6A3396" w:rsidP="00DF73A9">
            <w:r w:rsidRPr="00287204">
              <w:t>US4</w:t>
            </w:r>
          </w:p>
          <w:p w:rsidR="006A3396" w:rsidRPr="00287204" w:rsidRDefault="006A3396" w:rsidP="00DF73A9"/>
        </w:tc>
        <w:tc>
          <w:tcPr>
            <w:tcW w:w="2746" w:type="dxa"/>
          </w:tcPr>
          <w:p w:rsidR="005202FE" w:rsidRPr="00287204" w:rsidRDefault="006A3396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הוספה\הסרה של תוכן ממסד הנתונים</w:t>
            </w:r>
          </w:p>
          <w:p w:rsidR="006A3396" w:rsidRPr="00287204" w:rsidRDefault="006A3396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958" w:type="dxa"/>
          </w:tcPr>
          <w:p w:rsidR="005202FE" w:rsidRPr="00287204" w:rsidRDefault="000D50FC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מנהל אני מעוניי</w:t>
            </w:r>
            <w:r w:rsidR="000604FF" w:rsidRPr="00287204">
              <w:rPr>
                <w:rFonts w:hint="cs"/>
                <w:rtl/>
              </w:rPr>
              <w:t>ן לעדכן את מסד הנתונים, להוסיף ולהסיר תוכן.</w:t>
            </w:r>
          </w:p>
        </w:tc>
      </w:tr>
      <w:tr w:rsidR="006A3396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A3396" w:rsidRPr="00287204" w:rsidRDefault="00A70D90" w:rsidP="00DF73A9">
            <w:r w:rsidRPr="00287204">
              <w:t>US5</w:t>
            </w:r>
          </w:p>
        </w:tc>
        <w:tc>
          <w:tcPr>
            <w:tcW w:w="2746" w:type="dxa"/>
          </w:tcPr>
          <w:p w:rsidR="006A3396" w:rsidRPr="00287204" w:rsidRDefault="00A70D90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מתן הרשאות</w:t>
            </w:r>
          </w:p>
        </w:tc>
        <w:tc>
          <w:tcPr>
            <w:tcW w:w="4958" w:type="dxa"/>
          </w:tcPr>
          <w:p w:rsidR="006A3396" w:rsidRPr="00287204" w:rsidRDefault="00A70D90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מנהל אני מעוניין לתת הרשאות למשתמשים אחרים לניהול המוצר.</w:t>
            </w:r>
          </w:p>
        </w:tc>
      </w:tr>
      <w:tr w:rsidR="006A3396" w:rsidRPr="00287204" w:rsidTr="006A339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A3396" w:rsidRPr="00287204" w:rsidRDefault="009A7110" w:rsidP="00DF73A9">
            <w:pPr>
              <w:rPr>
                <w:rtl/>
              </w:rPr>
            </w:pPr>
            <w:r w:rsidRPr="00287204">
              <w:t>US6</w:t>
            </w:r>
          </w:p>
        </w:tc>
        <w:tc>
          <w:tcPr>
            <w:tcW w:w="2746" w:type="dxa"/>
          </w:tcPr>
          <w:p w:rsidR="006A3396" w:rsidRPr="00287204" w:rsidRDefault="009A711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צפייה בטבלת השיאים</w:t>
            </w:r>
          </w:p>
        </w:tc>
        <w:tc>
          <w:tcPr>
            <w:tcW w:w="4958" w:type="dxa"/>
          </w:tcPr>
          <w:p w:rsidR="006A3396" w:rsidRPr="00287204" w:rsidRDefault="009A711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משתמש אני מעוניין לצפות בטבלת השיאים.</w:t>
            </w:r>
          </w:p>
        </w:tc>
      </w:tr>
      <w:tr w:rsidR="006A3396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A3396" w:rsidRPr="00287204" w:rsidRDefault="00C25137" w:rsidP="00DF73A9">
            <w:pPr>
              <w:rPr>
                <w:rtl/>
              </w:rPr>
            </w:pPr>
            <w:r w:rsidRPr="00287204">
              <w:t>US7</w:t>
            </w:r>
            <w:r w:rsidRPr="00287204">
              <w:rPr>
                <w:rFonts w:hint="cs"/>
                <w:rtl/>
              </w:rPr>
              <w:t xml:space="preserve"> </w:t>
            </w:r>
          </w:p>
        </w:tc>
        <w:tc>
          <w:tcPr>
            <w:tcW w:w="2746" w:type="dxa"/>
          </w:tcPr>
          <w:p w:rsidR="006A3396" w:rsidRPr="00287204" w:rsidRDefault="00C2513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מתן משובים</w:t>
            </w:r>
          </w:p>
        </w:tc>
        <w:tc>
          <w:tcPr>
            <w:tcW w:w="4958" w:type="dxa"/>
          </w:tcPr>
          <w:p w:rsidR="006A3396" w:rsidRPr="00287204" w:rsidRDefault="00C2513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משתמש אני מעוניין לתת משוב על תפקוד המערכת והארות\הערות לשיפור השרות</w:t>
            </w:r>
            <w:r w:rsidR="00BF3BEF" w:rsidRPr="00287204">
              <w:rPr>
                <w:rFonts w:hint="cs"/>
                <w:rtl/>
              </w:rPr>
              <w:t>.</w:t>
            </w:r>
          </w:p>
        </w:tc>
      </w:tr>
      <w:tr w:rsidR="006A3396" w:rsidRPr="00287204" w:rsidTr="006A339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A3396" w:rsidRPr="00287204" w:rsidRDefault="007D5192" w:rsidP="00DF73A9">
            <w:pPr>
              <w:rPr>
                <w:rtl/>
              </w:rPr>
            </w:pPr>
            <w:r w:rsidRPr="00287204">
              <w:t>US8</w:t>
            </w:r>
          </w:p>
        </w:tc>
        <w:tc>
          <w:tcPr>
            <w:tcW w:w="2746" w:type="dxa"/>
          </w:tcPr>
          <w:p w:rsidR="006A3396" w:rsidRPr="00287204" w:rsidRDefault="007D5192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מערכת עמידה לשגיאות ולתקלות</w:t>
            </w:r>
          </w:p>
        </w:tc>
        <w:tc>
          <w:tcPr>
            <w:tcW w:w="4958" w:type="dxa"/>
          </w:tcPr>
          <w:p w:rsidR="006A3396" w:rsidRPr="00287204" w:rsidRDefault="007D5192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משתמש אני מעוניין שמהערכת תהיה עמידה לשגיאות הצפויות ולהיות נטולת תקלות.</w:t>
            </w:r>
          </w:p>
        </w:tc>
      </w:tr>
      <w:tr w:rsidR="00E36501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E36501" w:rsidRPr="00287204" w:rsidRDefault="00E36501" w:rsidP="00DF73A9">
            <w:pPr>
              <w:rPr>
                <w:rtl/>
              </w:rPr>
            </w:pPr>
            <w:r w:rsidRPr="00287204">
              <w:t>US9</w:t>
            </w:r>
          </w:p>
        </w:tc>
        <w:tc>
          <w:tcPr>
            <w:tcW w:w="2746" w:type="dxa"/>
          </w:tcPr>
          <w:p w:rsidR="00E36501" w:rsidRPr="00287204" w:rsidRDefault="00E36501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שימוש קל ונוח</w:t>
            </w:r>
          </w:p>
        </w:tc>
        <w:tc>
          <w:tcPr>
            <w:tcW w:w="4958" w:type="dxa"/>
          </w:tcPr>
          <w:p w:rsidR="00E36501" w:rsidRPr="00287204" w:rsidRDefault="00E36501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משתמש ובתור מנהל אני מעוניין שהמערכת תהיה פשוטה למדי לניהול ולשימוש.</w:t>
            </w:r>
          </w:p>
        </w:tc>
      </w:tr>
    </w:tbl>
    <w:p w:rsidR="005202FE" w:rsidRPr="00287204" w:rsidRDefault="005202FE" w:rsidP="005202FE">
      <w:pPr>
        <w:rPr>
          <w:rtl/>
        </w:rPr>
      </w:pPr>
    </w:p>
    <w:p w:rsidR="00262572" w:rsidRPr="00287204" w:rsidRDefault="00262572" w:rsidP="00262572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12" w:name="_Toc275493959"/>
      <w:r w:rsidRPr="00287204">
        <w:rPr>
          <w:rFonts w:hint="cs"/>
          <w:noProof/>
          <w:rtl/>
        </w:rPr>
        <w:t>דרישות סביבה</w:t>
      </w:r>
      <w:bookmarkEnd w:id="12"/>
    </w:p>
    <w:p w:rsidR="00641790" w:rsidRPr="00287204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287204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287204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Pr="00287204" w:rsidRDefault="00641790" w:rsidP="00354267">
      <w:pPr>
        <w:pStyle w:val="Heading2"/>
        <w:rPr>
          <w:rtl/>
        </w:rPr>
      </w:pPr>
      <w:bookmarkStart w:id="22" w:name="_Toc275493963"/>
      <w:r w:rsidRPr="00287204">
        <w:rPr>
          <w:rFonts w:hint="cs"/>
          <w:rtl/>
        </w:rPr>
        <w:t>דרישות חומרה</w:t>
      </w:r>
      <w:bookmarkEnd w:id="22"/>
    </w:p>
    <w:p w:rsidR="00122107" w:rsidRPr="00287204" w:rsidRDefault="00122107" w:rsidP="00122107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מחשב להרצת המערכת.</w:t>
      </w:r>
    </w:p>
    <w:p w:rsidR="00122107" w:rsidRPr="00287204" w:rsidRDefault="00122107" w:rsidP="00122107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שרת.</w:t>
      </w:r>
    </w:p>
    <w:p w:rsidR="00122107" w:rsidRPr="00287204" w:rsidRDefault="00122107" w:rsidP="00122107">
      <w:pPr>
        <w:pStyle w:val="ListParagraph"/>
        <w:numPr>
          <w:ilvl w:val="0"/>
          <w:numId w:val="27"/>
        </w:numPr>
        <w:rPr>
          <w:rtl/>
        </w:rPr>
      </w:pPr>
      <w:r w:rsidRPr="00287204">
        <w:rPr>
          <w:rFonts w:hint="cs"/>
          <w:rtl/>
        </w:rPr>
        <w:t>חיבור אינטרנט זמין לצד השרת ולצד הלקוח.</w:t>
      </w:r>
    </w:p>
    <w:p w:rsidR="00641790" w:rsidRPr="00287204" w:rsidRDefault="00641790" w:rsidP="00354267">
      <w:pPr>
        <w:pStyle w:val="Heading2"/>
        <w:rPr>
          <w:rtl/>
        </w:rPr>
      </w:pPr>
      <w:bookmarkStart w:id="23" w:name="_Toc275493964"/>
      <w:r w:rsidRPr="00287204">
        <w:rPr>
          <w:rFonts w:hint="cs"/>
          <w:rtl/>
        </w:rPr>
        <w:t>דרישות תוכנה</w:t>
      </w:r>
      <w:bookmarkEnd w:id="23"/>
    </w:p>
    <w:p w:rsidR="00E32DA7" w:rsidRPr="00287204" w:rsidRDefault="00DF41F2" w:rsidP="00E32DA7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דפדפן בצד הלקוח.</w:t>
      </w:r>
    </w:p>
    <w:p w:rsidR="00E213A5" w:rsidRPr="00287204" w:rsidRDefault="00E213A5" w:rsidP="00E32DA7">
      <w:pPr>
        <w:pStyle w:val="ListParagraph"/>
        <w:numPr>
          <w:ilvl w:val="0"/>
          <w:numId w:val="27"/>
        </w:numPr>
        <w:rPr>
          <w:rtl/>
        </w:rPr>
      </w:pPr>
      <w:r w:rsidRPr="00287204">
        <w:rPr>
          <w:rFonts w:hint="cs"/>
          <w:rtl/>
        </w:rPr>
        <w:t>תוספים לדפדפן (במידה והסרטו</w:t>
      </w:r>
      <w:r w:rsidR="00E04A39" w:rsidRPr="00287204">
        <w:rPr>
          <w:rFonts w:hint="cs"/>
          <w:rtl/>
        </w:rPr>
        <w:t>נים דורשים הורדת תוסף למחשב כגון</w:t>
      </w:r>
      <w:r w:rsidR="004529B6" w:rsidRPr="00287204">
        <w:rPr>
          <w:rFonts w:hint="cs"/>
          <w:rtl/>
        </w:rPr>
        <w:t xml:space="preserve"> </w:t>
      </w:r>
      <w:r w:rsidR="004529B6" w:rsidRPr="00287204">
        <w:t>\ flash</w:t>
      </w:r>
      <w:r w:rsidRPr="00287204">
        <w:rPr>
          <w:rFonts w:hint="cs"/>
          <w:rtl/>
        </w:rPr>
        <w:t xml:space="preserve"> </w:t>
      </w:r>
      <w:r w:rsidRPr="00287204">
        <w:t>java</w:t>
      </w:r>
      <w:r w:rsidRPr="00287204">
        <w:rPr>
          <w:rFonts w:hint="cs"/>
          <w:rtl/>
        </w:rPr>
        <w:t>)</w:t>
      </w:r>
      <w:r w:rsidR="00E04A39" w:rsidRPr="00287204">
        <w:rPr>
          <w:rFonts w:hint="cs"/>
          <w:rtl/>
        </w:rPr>
        <w:t>.</w:t>
      </w:r>
    </w:p>
    <w:p w:rsidR="001E5D64" w:rsidRPr="00287204" w:rsidRDefault="001E5D64" w:rsidP="001E5D64">
      <w:pPr>
        <w:pStyle w:val="Heading2"/>
        <w:rPr>
          <w:rtl/>
        </w:rPr>
      </w:pPr>
      <w:bookmarkStart w:id="24" w:name="_Toc275493965"/>
      <w:r w:rsidRPr="00287204">
        <w:rPr>
          <w:rFonts w:hint="cs"/>
          <w:rtl/>
        </w:rPr>
        <w:t>דרישות נוספות</w:t>
      </w:r>
      <w:bookmarkEnd w:id="24"/>
    </w:p>
    <w:p w:rsidR="00275DB0" w:rsidRPr="00287204" w:rsidRDefault="00275DB0" w:rsidP="0060782E">
      <w:pPr>
        <w:pStyle w:val="a"/>
        <w:rPr>
          <w:color w:val="auto"/>
        </w:rPr>
      </w:pPr>
    </w:p>
    <w:p w:rsidR="00275DB0" w:rsidRPr="00287204" w:rsidRDefault="00275DB0" w:rsidP="00275DB0">
      <w:pPr>
        <w:pStyle w:val="a"/>
        <w:numPr>
          <w:ilvl w:val="0"/>
          <w:numId w:val="27"/>
        </w:numPr>
        <w:rPr>
          <w:color w:val="auto"/>
          <w:u w:val="none"/>
        </w:rPr>
      </w:pPr>
      <w:r w:rsidRPr="00287204">
        <w:rPr>
          <w:rFonts w:hint="cs"/>
          <w:color w:val="auto"/>
          <w:u w:val="none"/>
          <w:rtl/>
        </w:rPr>
        <w:t>מחשב עם חיבור לאינטרנט שמסוגל להריץ דפדפן.</w:t>
      </w:r>
    </w:p>
    <w:p w:rsidR="00FF7B10" w:rsidRPr="00287204" w:rsidRDefault="00FF7B10" w:rsidP="00275DB0">
      <w:pPr>
        <w:pStyle w:val="a"/>
        <w:numPr>
          <w:ilvl w:val="0"/>
          <w:numId w:val="27"/>
        </w:numPr>
        <w:rPr>
          <w:color w:val="auto"/>
          <w:u w:val="none"/>
        </w:rPr>
      </w:pPr>
      <w:r w:rsidRPr="00287204">
        <w:rPr>
          <w:rFonts w:hint="cs"/>
          <w:color w:val="auto"/>
          <w:u w:val="none"/>
          <w:rtl/>
        </w:rPr>
        <w:t xml:space="preserve">שם </w:t>
      </w:r>
      <w:r w:rsidR="00546BC6" w:rsidRPr="00287204">
        <w:rPr>
          <w:rFonts w:hint="cs"/>
          <w:color w:val="auto"/>
          <w:u w:val="none"/>
          <w:rtl/>
        </w:rPr>
        <w:t>משתמש וסיסמא לחשבון האישי.</w:t>
      </w:r>
    </w:p>
    <w:p w:rsidR="00827CC7" w:rsidRPr="00287204" w:rsidRDefault="00CC26DF" w:rsidP="00B03864">
      <w:pPr>
        <w:pStyle w:val="a"/>
        <w:numPr>
          <w:ilvl w:val="0"/>
          <w:numId w:val="27"/>
        </w:numPr>
        <w:rPr>
          <w:color w:val="auto"/>
          <w:u w:val="none"/>
          <w:rtl/>
        </w:rPr>
      </w:pPr>
      <w:r w:rsidRPr="00287204">
        <w:rPr>
          <w:rFonts w:hint="cs"/>
          <w:color w:val="auto"/>
          <w:u w:val="none"/>
          <w:rtl/>
        </w:rPr>
        <w:t xml:space="preserve">הזנת </w:t>
      </w:r>
      <w:r w:rsidR="007F0532" w:rsidRPr="00287204">
        <w:rPr>
          <w:rFonts w:hint="cs"/>
          <w:color w:val="auto"/>
          <w:u w:val="none"/>
          <w:rtl/>
        </w:rPr>
        <w:t>משוב עבור דף ספ</w:t>
      </w:r>
      <w:r w:rsidR="005C1AC8" w:rsidRPr="00287204">
        <w:rPr>
          <w:rFonts w:hint="cs"/>
          <w:color w:val="auto"/>
          <w:u w:val="none"/>
          <w:rtl/>
        </w:rPr>
        <w:t>ציפי</w:t>
      </w:r>
      <w:r w:rsidR="00827CC7" w:rsidRPr="00287204">
        <w:rPr>
          <w:rFonts w:hint="cs"/>
          <w:color w:val="auto"/>
          <w:u w:val="none"/>
          <w:rtl/>
        </w:rPr>
        <w:t xml:space="preserve"> במקרה של תקלה/</w:t>
      </w:r>
      <w:r w:rsidR="00E25CF6" w:rsidRPr="00287204">
        <w:rPr>
          <w:rFonts w:hint="cs"/>
          <w:color w:val="auto"/>
          <w:u w:val="none"/>
          <w:rtl/>
        </w:rPr>
        <w:t>תוכן שגוי.</w:t>
      </w:r>
    </w:p>
    <w:p w:rsidR="00262572" w:rsidRDefault="00262572" w:rsidP="00354267">
      <w:pPr>
        <w:pStyle w:val="Heading2"/>
        <w:rPr>
          <w:rtl/>
        </w:rPr>
      </w:pPr>
      <w:bookmarkStart w:id="25" w:name="_Toc275493966"/>
      <w:r w:rsidRPr="00287204">
        <w:rPr>
          <w:rFonts w:hint="cs"/>
          <w:rtl/>
        </w:rPr>
        <w:t xml:space="preserve">ממשק משתמש </w:t>
      </w:r>
      <w:r w:rsidRPr="00287204">
        <w:rPr>
          <w:rtl/>
        </w:rPr>
        <w:t>–</w:t>
      </w:r>
      <w:r w:rsidRPr="00287204">
        <w:rPr>
          <w:rFonts w:hint="cs"/>
          <w:rtl/>
        </w:rPr>
        <w:t xml:space="preserve"> אב טיפוס</w:t>
      </w:r>
      <w:bookmarkEnd w:id="25"/>
    </w:p>
    <w:p w:rsidR="00287204" w:rsidRPr="00287204" w:rsidRDefault="00287204" w:rsidP="00287204"/>
    <w:p w:rsidR="00881F24" w:rsidRPr="00287204" w:rsidRDefault="00881F24" w:rsidP="00881F24">
      <w:r w:rsidRPr="00287204"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3-21 at 13.05.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24" w:rsidRPr="00287204" w:rsidRDefault="00881F24" w:rsidP="00881F24">
      <w:r w:rsidRPr="00287204">
        <w:rPr>
          <w:noProof/>
        </w:rPr>
        <w:drawing>
          <wp:inline distT="0" distB="0" distL="0" distR="0">
            <wp:extent cx="5274310" cy="3296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3-21 at 13.05.4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24" w:rsidRPr="00287204" w:rsidRDefault="00881F24" w:rsidP="00881F24">
      <w:r w:rsidRPr="00287204"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3-21 at 13.05.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24" w:rsidRPr="00287204" w:rsidRDefault="00881F24" w:rsidP="00881F24">
      <w:pPr>
        <w:rPr>
          <w:rtl/>
        </w:rPr>
      </w:pPr>
    </w:p>
    <w:p w:rsidR="005954D8" w:rsidRPr="00287204" w:rsidRDefault="005954D8" w:rsidP="005954D8">
      <w:pPr>
        <w:rPr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64B" w:rsidRDefault="00AC064B" w:rsidP="00ED54C8">
      <w:pPr>
        <w:spacing w:after="0" w:line="240" w:lineRule="auto"/>
      </w:pPr>
      <w:r>
        <w:separator/>
      </w:r>
    </w:p>
  </w:endnote>
  <w:endnote w:type="continuationSeparator" w:id="0">
    <w:p w:rsidR="00AC064B" w:rsidRDefault="00AC064B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Footer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294C9C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64B" w:rsidRDefault="00AC064B" w:rsidP="00ED54C8">
      <w:pPr>
        <w:spacing w:after="0" w:line="240" w:lineRule="auto"/>
      </w:pPr>
      <w:r>
        <w:separator/>
      </w:r>
    </w:p>
  </w:footnote>
  <w:footnote w:type="continuationSeparator" w:id="0">
    <w:p w:rsidR="00AC064B" w:rsidRDefault="00AC064B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88D" w:rsidRPr="00D470CC" w:rsidRDefault="0000088D" w:rsidP="0000088D">
    <w:pPr>
      <w:pStyle w:val="Header"/>
    </w:pPr>
    <w:r w:rsidRPr="00D470CC">
      <w:rPr>
        <w:rStyle w:val="Char"/>
        <w:u w:val="none"/>
      </w:rPr>
      <w:tab/>
    </w:r>
    <w:r w:rsidRPr="00D470CC">
      <w:rPr>
        <w:rStyle w:val="Char"/>
        <w:rFonts w:hint="cs"/>
        <w:u w:val="none"/>
      </w:rPr>
      <w:t>D</w:t>
    </w:r>
    <w:r w:rsidRPr="00D470CC">
      <w:rPr>
        <w:rStyle w:val="Char"/>
        <w:u w:val="none"/>
      </w:rPr>
      <w:t>iffSign</w:t>
    </w:r>
    <w:r w:rsidRPr="00D470CC">
      <w:rPr>
        <w:rStyle w:val="Char"/>
        <w:rFonts w:hint="cs"/>
        <w:u w:val="none"/>
        <w:rtl/>
      </w:rPr>
      <w:t xml:space="preserve"> </w:t>
    </w:r>
    <w:r w:rsidRPr="00D470CC">
      <w:rPr>
        <w:rFonts w:hint="cs"/>
        <w:rtl/>
      </w:rPr>
      <w:t>\</w:t>
    </w:r>
    <w:r w:rsidRPr="00D470CC">
      <w:t>SRS</w:t>
    </w:r>
  </w:p>
  <w:p w:rsidR="00B919A1" w:rsidRPr="0000088D" w:rsidRDefault="00B919A1" w:rsidP="00000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5pt;height:25.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7E38"/>
    <w:multiLevelType w:val="hybridMultilevel"/>
    <w:tmpl w:val="EAB6F772"/>
    <w:lvl w:ilvl="0" w:tplc="A58C68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B81"/>
    <w:multiLevelType w:val="hybridMultilevel"/>
    <w:tmpl w:val="C4BE675E"/>
    <w:lvl w:ilvl="0" w:tplc="6F4667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31B7B"/>
    <w:multiLevelType w:val="hybridMultilevel"/>
    <w:tmpl w:val="2AF2FAA2"/>
    <w:lvl w:ilvl="0" w:tplc="A58C68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932CD"/>
    <w:multiLevelType w:val="hybridMultilevel"/>
    <w:tmpl w:val="2AF2FAA2"/>
    <w:lvl w:ilvl="0" w:tplc="A58C68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A64EC"/>
    <w:multiLevelType w:val="hybridMultilevel"/>
    <w:tmpl w:val="B3401E14"/>
    <w:lvl w:ilvl="0" w:tplc="32FEB5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03FAE"/>
    <w:multiLevelType w:val="hybridMultilevel"/>
    <w:tmpl w:val="698A2B60"/>
    <w:lvl w:ilvl="0" w:tplc="3BDCF2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44439"/>
    <w:multiLevelType w:val="hybridMultilevel"/>
    <w:tmpl w:val="7EBA3060"/>
    <w:lvl w:ilvl="0" w:tplc="9A16E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03D7F"/>
    <w:multiLevelType w:val="hybridMultilevel"/>
    <w:tmpl w:val="0B483404"/>
    <w:lvl w:ilvl="0" w:tplc="13340A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25"/>
  </w:num>
  <w:num w:numId="5">
    <w:abstractNumId w:val="17"/>
  </w:num>
  <w:num w:numId="6">
    <w:abstractNumId w:val="3"/>
  </w:num>
  <w:num w:numId="7">
    <w:abstractNumId w:val="1"/>
  </w:num>
  <w:num w:numId="8">
    <w:abstractNumId w:val="4"/>
  </w:num>
  <w:num w:numId="9">
    <w:abstractNumId w:val="22"/>
  </w:num>
  <w:num w:numId="10">
    <w:abstractNumId w:val="26"/>
  </w:num>
  <w:num w:numId="11">
    <w:abstractNumId w:val="9"/>
  </w:num>
  <w:num w:numId="12">
    <w:abstractNumId w:val="21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5"/>
  </w:num>
  <w:num w:numId="18">
    <w:abstractNumId w:val="11"/>
  </w:num>
  <w:num w:numId="19">
    <w:abstractNumId w:val="13"/>
  </w:num>
  <w:num w:numId="20">
    <w:abstractNumId w:val="13"/>
  </w:num>
  <w:num w:numId="21">
    <w:abstractNumId w:val="13"/>
  </w:num>
  <w:num w:numId="22">
    <w:abstractNumId w:val="18"/>
  </w:num>
  <w:num w:numId="23">
    <w:abstractNumId w:val="13"/>
  </w:num>
  <w:num w:numId="24">
    <w:abstractNumId w:val="23"/>
  </w:num>
  <w:num w:numId="25">
    <w:abstractNumId w:val="20"/>
  </w:num>
  <w:num w:numId="26">
    <w:abstractNumId w:val="24"/>
  </w:num>
  <w:num w:numId="27">
    <w:abstractNumId w:val="19"/>
  </w:num>
  <w:num w:numId="28">
    <w:abstractNumId w:val="8"/>
  </w:num>
  <w:num w:numId="29">
    <w:abstractNumId w:val="2"/>
  </w:num>
  <w:num w:numId="30">
    <w:abstractNumId w:val="10"/>
  </w:num>
  <w:num w:numId="31">
    <w:abstractNumId w:val="1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088D"/>
    <w:rsid w:val="00003823"/>
    <w:rsid w:val="00017E0C"/>
    <w:rsid w:val="0002366D"/>
    <w:rsid w:val="000422AB"/>
    <w:rsid w:val="000433BE"/>
    <w:rsid w:val="00050EEF"/>
    <w:rsid w:val="00055EC8"/>
    <w:rsid w:val="00057693"/>
    <w:rsid w:val="000604FF"/>
    <w:rsid w:val="00066B9B"/>
    <w:rsid w:val="00073019"/>
    <w:rsid w:val="00074382"/>
    <w:rsid w:val="00081204"/>
    <w:rsid w:val="00081EAF"/>
    <w:rsid w:val="00083414"/>
    <w:rsid w:val="00090186"/>
    <w:rsid w:val="000957B8"/>
    <w:rsid w:val="000B07A9"/>
    <w:rsid w:val="000B3A18"/>
    <w:rsid w:val="000B54D2"/>
    <w:rsid w:val="000B66A5"/>
    <w:rsid w:val="000C502E"/>
    <w:rsid w:val="000C7F39"/>
    <w:rsid w:val="000D26EA"/>
    <w:rsid w:val="000D50FC"/>
    <w:rsid w:val="000D51A4"/>
    <w:rsid w:val="000D6604"/>
    <w:rsid w:val="000E7FE7"/>
    <w:rsid w:val="000F6622"/>
    <w:rsid w:val="001021CF"/>
    <w:rsid w:val="001026C3"/>
    <w:rsid w:val="00107CC3"/>
    <w:rsid w:val="00122107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675DB"/>
    <w:rsid w:val="001A316A"/>
    <w:rsid w:val="001C09C5"/>
    <w:rsid w:val="001C1BB8"/>
    <w:rsid w:val="001E5D64"/>
    <w:rsid w:val="001F3264"/>
    <w:rsid w:val="0020739E"/>
    <w:rsid w:val="00211042"/>
    <w:rsid w:val="00216374"/>
    <w:rsid w:val="0022631F"/>
    <w:rsid w:val="002406BC"/>
    <w:rsid w:val="00244B47"/>
    <w:rsid w:val="0024598A"/>
    <w:rsid w:val="00254104"/>
    <w:rsid w:val="00262572"/>
    <w:rsid w:val="00264A5D"/>
    <w:rsid w:val="0027498C"/>
    <w:rsid w:val="00275DB0"/>
    <w:rsid w:val="0027769B"/>
    <w:rsid w:val="002779A1"/>
    <w:rsid w:val="0028027A"/>
    <w:rsid w:val="00287204"/>
    <w:rsid w:val="0029262C"/>
    <w:rsid w:val="00293056"/>
    <w:rsid w:val="00294C9C"/>
    <w:rsid w:val="002A1364"/>
    <w:rsid w:val="002A28A3"/>
    <w:rsid w:val="002A34C4"/>
    <w:rsid w:val="002B1918"/>
    <w:rsid w:val="002B388D"/>
    <w:rsid w:val="002C2421"/>
    <w:rsid w:val="002E0FAC"/>
    <w:rsid w:val="002E1549"/>
    <w:rsid w:val="002F482D"/>
    <w:rsid w:val="002F513B"/>
    <w:rsid w:val="00322173"/>
    <w:rsid w:val="00331172"/>
    <w:rsid w:val="00342025"/>
    <w:rsid w:val="0034416D"/>
    <w:rsid w:val="00354267"/>
    <w:rsid w:val="00355281"/>
    <w:rsid w:val="003554C9"/>
    <w:rsid w:val="00376ABE"/>
    <w:rsid w:val="003A7254"/>
    <w:rsid w:val="003B4CCD"/>
    <w:rsid w:val="003C1601"/>
    <w:rsid w:val="003C53EB"/>
    <w:rsid w:val="003D0EEA"/>
    <w:rsid w:val="003D25CB"/>
    <w:rsid w:val="003D5154"/>
    <w:rsid w:val="003E01BF"/>
    <w:rsid w:val="003E2970"/>
    <w:rsid w:val="003F25A0"/>
    <w:rsid w:val="0040032C"/>
    <w:rsid w:val="00406215"/>
    <w:rsid w:val="0042266D"/>
    <w:rsid w:val="00445F37"/>
    <w:rsid w:val="00450C9B"/>
    <w:rsid w:val="004529B6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6BC6"/>
    <w:rsid w:val="005479F3"/>
    <w:rsid w:val="0056470F"/>
    <w:rsid w:val="00577A0E"/>
    <w:rsid w:val="00580FCD"/>
    <w:rsid w:val="00582509"/>
    <w:rsid w:val="0058636E"/>
    <w:rsid w:val="00590545"/>
    <w:rsid w:val="00592037"/>
    <w:rsid w:val="005954D8"/>
    <w:rsid w:val="005A11CE"/>
    <w:rsid w:val="005A16F1"/>
    <w:rsid w:val="005C1AC8"/>
    <w:rsid w:val="005E1A36"/>
    <w:rsid w:val="005E648B"/>
    <w:rsid w:val="005F4BB3"/>
    <w:rsid w:val="00604080"/>
    <w:rsid w:val="00606FF4"/>
    <w:rsid w:val="0060782E"/>
    <w:rsid w:val="006109D1"/>
    <w:rsid w:val="00612C57"/>
    <w:rsid w:val="00615D25"/>
    <w:rsid w:val="00616F96"/>
    <w:rsid w:val="00630EA2"/>
    <w:rsid w:val="00641790"/>
    <w:rsid w:val="0066313C"/>
    <w:rsid w:val="006704B9"/>
    <w:rsid w:val="00677EB3"/>
    <w:rsid w:val="006953AD"/>
    <w:rsid w:val="006A3396"/>
    <w:rsid w:val="006B1BE3"/>
    <w:rsid w:val="006B4FB9"/>
    <w:rsid w:val="006D119F"/>
    <w:rsid w:val="006E0EEB"/>
    <w:rsid w:val="006E24C7"/>
    <w:rsid w:val="0071206A"/>
    <w:rsid w:val="0071301A"/>
    <w:rsid w:val="0071480A"/>
    <w:rsid w:val="00715F03"/>
    <w:rsid w:val="00723A4C"/>
    <w:rsid w:val="00724A8A"/>
    <w:rsid w:val="00763E1A"/>
    <w:rsid w:val="00772DE1"/>
    <w:rsid w:val="00786B6C"/>
    <w:rsid w:val="007A012F"/>
    <w:rsid w:val="007A16FD"/>
    <w:rsid w:val="007B1673"/>
    <w:rsid w:val="007B50AC"/>
    <w:rsid w:val="007B523A"/>
    <w:rsid w:val="007C63EC"/>
    <w:rsid w:val="007D1294"/>
    <w:rsid w:val="007D2729"/>
    <w:rsid w:val="007D3773"/>
    <w:rsid w:val="007D39A2"/>
    <w:rsid w:val="007D5192"/>
    <w:rsid w:val="007D5D8D"/>
    <w:rsid w:val="007E0A73"/>
    <w:rsid w:val="007E1AD3"/>
    <w:rsid w:val="007F0532"/>
    <w:rsid w:val="007F6926"/>
    <w:rsid w:val="007F759B"/>
    <w:rsid w:val="0081267D"/>
    <w:rsid w:val="00820AC7"/>
    <w:rsid w:val="00827CC7"/>
    <w:rsid w:val="00831756"/>
    <w:rsid w:val="00836AE1"/>
    <w:rsid w:val="00852581"/>
    <w:rsid w:val="00857DE6"/>
    <w:rsid w:val="00861C43"/>
    <w:rsid w:val="00865793"/>
    <w:rsid w:val="00870E15"/>
    <w:rsid w:val="0087220F"/>
    <w:rsid w:val="008777CC"/>
    <w:rsid w:val="00881F24"/>
    <w:rsid w:val="008900B6"/>
    <w:rsid w:val="008B127B"/>
    <w:rsid w:val="008B5117"/>
    <w:rsid w:val="008B5C71"/>
    <w:rsid w:val="00901192"/>
    <w:rsid w:val="00903EEA"/>
    <w:rsid w:val="009067FF"/>
    <w:rsid w:val="009171D6"/>
    <w:rsid w:val="00917BC2"/>
    <w:rsid w:val="00930471"/>
    <w:rsid w:val="00936175"/>
    <w:rsid w:val="00936A05"/>
    <w:rsid w:val="009436CB"/>
    <w:rsid w:val="00946AE3"/>
    <w:rsid w:val="00950647"/>
    <w:rsid w:val="0097634C"/>
    <w:rsid w:val="009A1ADC"/>
    <w:rsid w:val="009A40A0"/>
    <w:rsid w:val="009A7110"/>
    <w:rsid w:val="009B515C"/>
    <w:rsid w:val="009B6F70"/>
    <w:rsid w:val="009E63FF"/>
    <w:rsid w:val="009F13F4"/>
    <w:rsid w:val="00A06392"/>
    <w:rsid w:val="00A06C23"/>
    <w:rsid w:val="00A41812"/>
    <w:rsid w:val="00A4355F"/>
    <w:rsid w:val="00A53726"/>
    <w:rsid w:val="00A614C2"/>
    <w:rsid w:val="00A6399F"/>
    <w:rsid w:val="00A6442C"/>
    <w:rsid w:val="00A70D90"/>
    <w:rsid w:val="00A75247"/>
    <w:rsid w:val="00A802D6"/>
    <w:rsid w:val="00A836A6"/>
    <w:rsid w:val="00A929D4"/>
    <w:rsid w:val="00A9346E"/>
    <w:rsid w:val="00AA259A"/>
    <w:rsid w:val="00AC064B"/>
    <w:rsid w:val="00B03864"/>
    <w:rsid w:val="00B06B44"/>
    <w:rsid w:val="00B22B8B"/>
    <w:rsid w:val="00B51748"/>
    <w:rsid w:val="00B63655"/>
    <w:rsid w:val="00B63D28"/>
    <w:rsid w:val="00B8494E"/>
    <w:rsid w:val="00B919A1"/>
    <w:rsid w:val="00BB75D6"/>
    <w:rsid w:val="00BC358D"/>
    <w:rsid w:val="00BC3759"/>
    <w:rsid w:val="00BE0165"/>
    <w:rsid w:val="00BF3BEF"/>
    <w:rsid w:val="00BF538F"/>
    <w:rsid w:val="00C05183"/>
    <w:rsid w:val="00C060B1"/>
    <w:rsid w:val="00C10DB2"/>
    <w:rsid w:val="00C25137"/>
    <w:rsid w:val="00C30FDB"/>
    <w:rsid w:val="00C32DD0"/>
    <w:rsid w:val="00C330CD"/>
    <w:rsid w:val="00C5456E"/>
    <w:rsid w:val="00C55E4F"/>
    <w:rsid w:val="00C7503C"/>
    <w:rsid w:val="00C759B0"/>
    <w:rsid w:val="00C87066"/>
    <w:rsid w:val="00C912D3"/>
    <w:rsid w:val="00C97917"/>
    <w:rsid w:val="00CA60EE"/>
    <w:rsid w:val="00CB271A"/>
    <w:rsid w:val="00CC1227"/>
    <w:rsid w:val="00CC26DF"/>
    <w:rsid w:val="00CC494F"/>
    <w:rsid w:val="00CC6639"/>
    <w:rsid w:val="00CD0E1A"/>
    <w:rsid w:val="00CD4BFB"/>
    <w:rsid w:val="00CE1DC9"/>
    <w:rsid w:val="00CE7AAE"/>
    <w:rsid w:val="00CF0010"/>
    <w:rsid w:val="00D016E9"/>
    <w:rsid w:val="00D10ABB"/>
    <w:rsid w:val="00D304A5"/>
    <w:rsid w:val="00D31FCA"/>
    <w:rsid w:val="00D470CC"/>
    <w:rsid w:val="00D47764"/>
    <w:rsid w:val="00D518E1"/>
    <w:rsid w:val="00D53024"/>
    <w:rsid w:val="00D55255"/>
    <w:rsid w:val="00D72A48"/>
    <w:rsid w:val="00D74A02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E5B34"/>
    <w:rsid w:val="00DF41F2"/>
    <w:rsid w:val="00DF5D09"/>
    <w:rsid w:val="00DF73A9"/>
    <w:rsid w:val="00E04A39"/>
    <w:rsid w:val="00E15BA6"/>
    <w:rsid w:val="00E213A5"/>
    <w:rsid w:val="00E25CF6"/>
    <w:rsid w:val="00E27738"/>
    <w:rsid w:val="00E32DA7"/>
    <w:rsid w:val="00E36501"/>
    <w:rsid w:val="00E437DD"/>
    <w:rsid w:val="00E47209"/>
    <w:rsid w:val="00E507A2"/>
    <w:rsid w:val="00E5621C"/>
    <w:rsid w:val="00E62FB6"/>
    <w:rsid w:val="00E65E2E"/>
    <w:rsid w:val="00EA7D13"/>
    <w:rsid w:val="00EB7C45"/>
    <w:rsid w:val="00ED2CF5"/>
    <w:rsid w:val="00ED54C8"/>
    <w:rsid w:val="00ED58AB"/>
    <w:rsid w:val="00EE4FA3"/>
    <w:rsid w:val="00EE65AC"/>
    <w:rsid w:val="00EF6F90"/>
    <w:rsid w:val="00F1404C"/>
    <w:rsid w:val="00F22240"/>
    <w:rsid w:val="00F24904"/>
    <w:rsid w:val="00F24EFE"/>
    <w:rsid w:val="00F746BB"/>
    <w:rsid w:val="00F82383"/>
    <w:rsid w:val="00F856A4"/>
    <w:rsid w:val="00FA17A9"/>
    <w:rsid w:val="00FB3A1C"/>
    <w:rsid w:val="00FB3AFB"/>
    <w:rsid w:val="00FB40FD"/>
    <w:rsid w:val="00FD1DF4"/>
    <w:rsid w:val="00FD3F4B"/>
    <w:rsid w:val="00FF5036"/>
    <w:rsid w:val="00FF5922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E7A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viko/Diff-sign-project/wik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183A274-3700-4ADF-847C-501C08FE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225</TotalTime>
  <Pages>8</Pages>
  <Words>941</Words>
  <Characters>5365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Elie Raphael Mazouz</cp:lastModifiedBy>
  <cp:revision>68</cp:revision>
  <cp:lastPrinted>2015-02-22T09:52:00Z</cp:lastPrinted>
  <dcterms:created xsi:type="dcterms:W3CDTF">2016-03-06T09:09:00Z</dcterms:created>
  <dcterms:modified xsi:type="dcterms:W3CDTF">2016-04-10T14:00:00Z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